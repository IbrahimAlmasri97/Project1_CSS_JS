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D273D"/>
  <w:body>
    <w:tbl>
      <w:tblPr>
        <w:tblStyle w:val="aa"/>
        <w:tblW w:w="5106" w:type="pct"/>
        <w:tblLayout w:type="fixed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572"/>
      </w:tblGrid>
      <w:tr w:rsidR="00692703" w:rsidRPr="00CF1A49" w14:paraId="4597B1C9" w14:textId="77777777" w:rsidTr="006A32F5">
        <w:trPr>
          <w:trHeight w:hRule="exact" w:val="2932"/>
        </w:trPr>
        <w:tc>
          <w:tcPr>
            <w:tcW w:w="11028" w:type="dxa"/>
            <w:tcMar>
              <w:top w:w="0" w:type="dxa"/>
              <w:bottom w:w="0" w:type="dxa"/>
            </w:tcMar>
          </w:tcPr>
          <w:tbl>
            <w:tblPr>
              <w:tblStyle w:val="aa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8161"/>
            </w:tblGrid>
            <w:tr w:rsidR="00CB5FB5" w14:paraId="336A2904" w14:textId="77777777" w:rsidTr="008A6357">
              <w:trPr>
                <w:trHeight w:val="259"/>
              </w:trPr>
              <w:tc>
                <w:tcPr>
                  <w:tcW w:w="2408" w:type="dxa"/>
                  <w:vMerge w:val="restart"/>
                </w:tcPr>
                <w:p w14:paraId="477B0535" w14:textId="5E469384" w:rsidR="00CB5FB5" w:rsidRDefault="00CB5FB5" w:rsidP="008A6357">
                  <w:pPr>
                    <w:pStyle w:val="a6"/>
                    <w:jc w:val="left"/>
                    <w:rPr>
                      <w:rtl/>
                      <w:lang w:bidi="ar-JO"/>
                    </w:rPr>
                  </w:pPr>
                </w:p>
              </w:tc>
              <w:tc>
                <w:tcPr>
                  <w:tcW w:w="8161" w:type="dxa"/>
                </w:tcPr>
                <w:p w14:paraId="5583914D" w14:textId="5496257D" w:rsidR="00CB5FB5" w:rsidRPr="00EA126C" w:rsidRDefault="00CB5FB5" w:rsidP="00EA126C">
                  <w:pPr>
                    <w:pStyle w:val="a6"/>
                    <w:jc w:val="left"/>
                    <w:rPr>
                      <w:rFonts w:ascii="Cambria" w:hAnsi="Cambria"/>
                      <w:b/>
                      <w:bCs/>
                    </w:rPr>
                  </w:pPr>
                  <w:r w:rsidRPr="00EA126C">
                    <w:rPr>
                      <w:rFonts w:ascii="Cambria" w:hAnsi="Cambria"/>
                      <w:b/>
                      <w:bCs/>
                      <w:color w:val="FFFFFF" w:themeColor="background1"/>
                    </w:rPr>
                    <w:t xml:space="preserve">ibrahim </w:t>
                  </w:r>
                  <w:r w:rsidRPr="00EA126C">
                    <w:rPr>
                      <w:rStyle w:val="affc"/>
                      <w:rFonts w:ascii="Cambria" w:hAnsi="Cambria"/>
                      <w:color w:val="FFFFFF" w:themeColor="background1"/>
                    </w:rPr>
                    <w:t>al</w:t>
                  </w:r>
                  <w:r w:rsidRPr="00850965">
                    <w:rPr>
                      <w:rStyle w:val="affc"/>
                      <w:rFonts w:ascii="Cambria" w:hAnsi="Cambria"/>
                      <w:color w:val="FFFFFF" w:themeColor="background1"/>
                    </w:rPr>
                    <w:t>masri</w:t>
                  </w:r>
                </w:p>
              </w:tc>
            </w:tr>
            <w:tr w:rsidR="00CB5FB5" w14:paraId="791B4127" w14:textId="77777777" w:rsidTr="008A6357">
              <w:trPr>
                <w:trHeight w:val="1513"/>
              </w:trPr>
              <w:tc>
                <w:tcPr>
                  <w:tcW w:w="2408" w:type="dxa"/>
                  <w:vMerge/>
                </w:tcPr>
                <w:p w14:paraId="0AB44377" w14:textId="77777777" w:rsidR="00CB5FB5" w:rsidRDefault="00CB5FB5" w:rsidP="006429FE">
                  <w:pPr>
                    <w:pStyle w:val="a6"/>
                  </w:pPr>
                </w:p>
              </w:tc>
              <w:tc>
                <w:tcPr>
                  <w:tcW w:w="8161" w:type="dxa"/>
                </w:tcPr>
                <w:p w14:paraId="4D16FF35" w14:textId="090F9A1D" w:rsidR="00CB5FB5" w:rsidRPr="009D36CC" w:rsidRDefault="0040202C" w:rsidP="00CB5FB5">
                  <w:pPr>
                    <w:pStyle w:val="ContactInfo"/>
                    <w:contextualSpacing w:val="0"/>
                    <w:jc w:val="left"/>
                    <w:rPr>
                      <w:rFonts w:ascii="Calibri" w:hAnsi="Calibri" w:cs="Calibri"/>
                      <w:color w:val="auto"/>
                      <w:lang w:val="en" w:bidi="ar-JO"/>
                    </w:rPr>
                  </w:pPr>
                  <w:r w:rsidRPr="009C6399">
                    <w:rPr>
                      <w:b/>
                      <w:bCs/>
                      <w:color w:val="FFFFFF" w:themeColor="background1"/>
                    </w:rPr>
                    <w:t xml:space="preserve">     </w:t>
                  </w:r>
                  <w:r w:rsidR="00CB5FB5" w:rsidRPr="009C6399">
                    <w:rPr>
                      <w:b/>
                      <w:bCs/>
                      <w:color w:val="FFFFFF" w:themeColor="background1"/>
                    </w:rPr>
                    <w:t>Mobile</w:t>
                  </w:r>
                  <w:r w:rsidR="009D36CC" w:rsidRPr="009C6399">
                    <w:rPr>
                      <w:b/>
                      <w:bCs/>
                      <w:color w:val="FFFFFF" w:themeColor="background1"/>
                    </w:rPr>
                    <w:t xml:space="preserve"> </w:t>
                  </w:r>
                  <w:r w:rsidR="00CB5FB5" w:rsidRPr="009C6399">
                    <w:rPr>
                      <w:b/>
                      <w:bCs/>
                      <w:color w:val="FFFFFF" w:themeColor="background1"/>
                    </w:rPr>
                    <w:t xml:space="preserve"> </w:t>
                  </w:r>
                  <w:r w:rsidR="009D36CC" w:rsidRPr="009C6399">
                    <w:rPr>
                      <w:b/>
                      <w:bCs/>
                      <w:color w:val="FFFFFF" w:themeColor="background1"/>
                    </w:rPr>
                    <w:t xml:space="preserve">   </w:t>
                  </w:r>
                  <w:r w:rsidR="00CB5FB5" w:rsidRPr="009C6399">
                    <w:rPr>
                      <w:color w:val="FFFFFF" w:themeColor="background1"/>
                    </w:rPr>
                    <w:t xml:space="preserve"> </w:t>
                  </w:r>
                  <w:r w:rsidR="00CB5FB5" w:rsidRPr="009C6399">
                    <w:rPr>
                      <w:rFonts w:ascii="Calibri" w:hAnsi="Calibri" w:cs="Calibri"/>
                      <w:color w:val="BFBFBF" w:themeColor="background1" w:themeShade="BF"/>
                      <w:lang w:val="en" w:bidi="ar-JO"/>
                    </w:rPr>
                    <w:t>+962</w:t>
                  </w:r>
                  <w:r w:rsidR="00CB5FB5" w:rsidRPr="00FA4E43">
                    <w:rPr>
                      <w:rFonts w:ascii="Calibri" w:hAnsi="Calibri" w:cs="Calibri"/>
                      <w:color w:val="ED7D31" w:themeColor="accent2"/>
                      <w:lang w:val="en" w:bidi="ar-JO"/>
                    </w:rPr>
                    <w:t>7</w:t>
                  </w:r>
                  <w:r w:rsidR="00406D0F">
                    <w:rPr>
                      <w:rFonts w:ascii="Calibri" w:hAnsi="Calibri" w:cs="Calibri"/>
                      <w:color w:val="ED7D31" w:themeColor="accent2"/>
                      <w:lang w:val="en" w:bidi="ar-JO"/>
                    </w:rPr>
                    <w:t>96346798</w:t>
                  </w:r>
                </w:p>
                <w:p w14:paraId="064975F7" w14:textId="21DEF2D3" w:rsidR="00CB5FB5" w:rsidRPr="00667B13" w:rsidRDefault="0040202C" w:rsidP="00CB5FB5">
                  <w:pPr>
                    <w:pStyle w:val="ContactInfoEmphasis"/>
                    <w:contextualSpacing w:val="0"/>
                    <w:jc w:val="left"/>
                    <w:rPr>
                      <w:rFonts w:ascii="Calibri" w:hAnsi="Calibri" w:cs="Calibri"/>
                      <w:color w:val="008BBC"/>
                      <w:u w:val="single"/>
                      <w:lang w:val="en" w:bidi="ar-JO"/>
                    </w:rPr>
                  </w:pPr>
                  <w:r w:rsidRPr="009D36CC">
                    <w:rPr>
                      <w:color w:val="auto"/>
                    </w:rPr>
                    <w:t xml:space="preserve">     </w:t>
                  </w:r>
                  <w:sdt>
                    <w:sdtPr>
                      <w:rPr>
                        <w:color w:val="auto"/>
                      </w:rPr>
                      <w:alias w:val="Enter email:"/>
                      <w:tag w:val="Enter email:"/>
                      <w:id w:val="1154873695"/>
                      <w:placeholder>
                        <w:docPart w:val="C8AA995349004D9F82743FD03382B7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B5FB5" w:rsidRPr="009D36CC">
                        <w:rPr>
                          <w:color w:val="auto"/>
                        </w:rPr>
                        <w:t>Email</w:t>
                      </w:r>
                    </w:sdtContent>
                  </w:sdt>
                  <w:r w:rsidR="00CB5FB5" w:rsidRPr="006A32F5">
                    <w:rPr>
                      <w:color w:val="00B0F0"/>
                    </w:rPr>
                    <w:t xml:space="preserve"> </w:t>
                  </w:r>
                  <w:r w:rsidR="009D36CC" w:rsidRPr="006A32F5">
                    <w:rPr>
                      <w:color w:val="00B0F0"/>
                    </w:rPr>
                    <w:t xml:space="preserve">        </w:t>
                  </w:r>
                  <w:r w:rsidR="00CB5FB5" w:rsidRPr="00667B13">
                    <w:rPr>
                      <w:color w:val="008BBC"/>
                    </w:rPr>
                    <w:t xml:space="preserve"> </w:t>
                  </w:r>
                  <w:hyperlink r:id="rId8" w:history="1">
                    <w:r w:rsidR="00191F09" w:rsidRPr="00667B13">
                      <w:rPr>
                        <w:rStyle w:val="Hyperlink"/>
                        <w:b w:val="0"/>
                        <w:color w:val="008BBC"/>
                      </w:rPr>
                      <w:t>ibraheemalmasri2@gmail.com</w:t>
                    </w:r>
                  </w:hyperlink>
                </w:p>
                <w:p w14:paraId="4B3F32D0" w14:textId="2000D0B0" w:rsidR="00CB5FB5" w:rsidRPr="00667B13" w:rsidRDefault="009D36CC" w:rsidP="00CB5FB5">
                  <w:pPr>
                    <w:pStyle w:val="ContactInfo"/>
                    <w:contextualSpacing w:val="0"/>
                    <w:jc w:val="left"/>
                    <w:rPr>
                      <w:color w:val="008BBC"/>
                      <w:sz w:val="20"/>
                      <w:szCs w:val="20"/>
                      <w:lang w:val="en-GB"/>
                    </w:rPr>
                  </w:pPr>
                  <w:r w:rsidRPr="009D36CC">
                    <w:rPr>
                      <w:b/>
                      <w:bCs/>
                      <w:color w:val="auto"/>
                    </w:rPr>
                    <w:t xml:space="preserve">    </w:t>
                  </w:r>
                  <w:r w:rsidR="0040202C" w:rsidRPr="009D36CC">
                    <w:rPr>
                      <w:b/>
                      <w:bCs/>
                      <w:color w:val="auto"/>
                    </w:rPr>
                    <w:t xml:space="preserve"> </w:t>
                  </w:r>
                  <w:proofErr w:type="spellStart"/>
                  <w:r w:rsidRPr="009D36CC">
                    <w:rPr>
                      <w:b/>
                      <w:bCs/>
                      <w:color w:val="auto"/>
                      <w:sz w:val="20"/>
                      <w:szCs w:val="20"/>
                      <w:lang w:val="en-GB"/>
                    </w:rPr>
                    <w:t>Linked</w:t>
                  </w:r>
                  <w:r w:rsidR="00191F09">
                    <w:rPr>
                      <w:b/>
                      <w:bCs/>
                      <w:color w:val="auto"/>
                      <w:sz w:val="20"/>
                      <w:szCs w:val="20"/>
                      <w:lang w:val="en-GB"/>
                    </w:rPr>
                    <w:t>i</w:t>
                  </w:r>
                  <w:r w:rsidRPr="009D36CC">
                    <w:rPr>
                      <w:b/>
                      <w:bCs/>
                      <w:color w:val="auto"/>
                      <w:sz w:val="20"/>
                      <w:szCs w:val="20"/>
                      <w:lang w:val="en-GB"/>
                    </w:rPr>
                    <w:t>n</w:t>
                  </w:r>
                  <w:proofErr w:type="spellEnd"/>
                  <w:r w:rsidRPr="009D36CC">
                    <w:rPr>
                      <w:b/>
                      <w:bCs/>
                      <w:color w:val="auto"/>
                      <w:sz w:val="20"/>
                      <w:szCs w:val="20"/>
                      <w:lang w:val="en-GB"/>
                    </w:rPr>
                    <w:t xml:space="preserve">      </w:t>
                  </w:r>
                  <w:hyperlink r:id="rId9" w:history="1">
                    <w:r w:rsidR="009910F6" w:rsidRPr="00667B13">
                      <w:rPr>
                        <w:rStyle w:val="Hyperlink"/>
                        <w:color w:val="008BBC"/>
                      </w:rPr>
                      <w:t>https://www.linkedin.com/in/ibrahim-almasri-473b1b1ab</w:t>
                    </w:r>
                  </w:hyperlink>
                </w:p>
                <w:p w14:paraId="408CEADF" w14:textId="6235E0CA" w:rsidR="0072082C" w:rsidRPr="0072082C" w:rsidRDefault="009D36CC" w:rsidP="0072082C">
                  <w:pPr>
                    <w:pStyle w:val="ContactInfo"/>
                    <w:contextualSpacing w:val="0"/>
                    <w:jc w:val="left"/>
                    <w:rPr>
                      <w:color w:val="auto"/>
                      <w:sz w:val="20"/>
                      <w:szCs w:val="20"/>
                    </w:rPr>
                  </w:pPr>
                  <w:r w:rsidRPr="009D36CC">
                    <w:rPr>
                      <w:color w:val="auto"/>
                      <w:sz w:val="20"/>
                      <w:szCs w:val="20"/>
                    </w:rPr>
                    <w:t xml:space="preserve">     </w:t>
                  </w:r>
                  <w:r w:rsidRPr="009D36CC">
                    <w:rPr>
                      <w:b/>
                      <w:bCs/>
                      <w:color w:val="auto"/>
                      <w:sz w:val="20"/>
                      <w:szCs w:val="20"/>
                    </w:rPr>
                    <w:t xml:space="preserve">Address </w:t>
                  </w:r>
                  <w:r w:rsidRPr="009D36CC">
                    <w:rPr>
                      <w:color w:val="auto"/>
                      <w:sz w:val="20"/>
                      <w:szCs w:val="20"/>
                    </w:rPr>
                    <w:t xml:space="preserve">      Amman -</w:t>
                  </w:r>
                  <w:r w:rsidR="009910F6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Pr="009D36CC">
                    <w:rPr>
                      <w:color w:val="auto"/>
                      <w:sz w:val="20"/>
                      <w:szCs w:val="20"/>
                    </w:rPr>
                    <w:t>Jordan</w:t>
                  </w:r>
                </w:p>
              </w:tc>
            </w:tr>
          </w:tbl>
          <w:p w14:paraId="16CCB064" w14:textId="5EF26674" w:rsidR="00CB5FB5" w:rsidRPr="00CF1A49" w:rsidRDefault="00CB5FB5" w:rsidP="00CB5FB5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14:paraId="3AF3286F" w14:textId="77777777" w:rsidTr="006A32F5">
        <w:trPr>
          <w:trHeight w:val="9985"/>
        </w:trPr>
        <w:tc>
          <w:tcPr>
            <w:tcW w:w="11028" w:type="dxa"/>
            <w:tcMar>
              <w:top w:w="432" w:type="dxa"/>
            </w:tcMar>
          </w:tcPr>
          <w:tbl>
            <w:tblPr>
              <w:tblStyle w:val="affff"/>
              <w:tblW w:w="1144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0"/>
              <w:gridCol w:w="6484"/>
            </w:tblGrid>
            <w:tr w:rsidR="00CF57BF" w14:paraId="62C6A0F5" w14:textId="77777777" w:rsidTr="006A32F5">
              <w:trPr>
                <w:trHeight w:val="837"/>
              </w:trPr>
              <w:tc>
                <w:tcPr>
                  <w:tcW w:w="11444" w:type="dxa"/>
                  <w:gridSpan w:val="2"/>
                </w:tcPr>
                <w:p w14:paraId="274A26FE" w14:textId="3AAB6131" w:rsidR="00CF57BF" w:rsidRDefault="00902796" w:rsidP="00A978C7">
                  <w:pPr>
                    <w:pStyle w:val="ContactInfo"/>
                    <w:jc w:val="left"/>
                    <w:rPr>
                      <w:lang w:bidi="ar-JO"/>
                    </w:rPr>
                  </w:pPr>
                  <w:proofErr w:type="gramStart"/>
                  <w:r w:rsidRPr="00850965">
                    <w:rPr>
                      <w:rFonts w:asciiTheme="majorHAnsi" w:hAnsiTheme="majorHAnsi"/>
                      <w:b/>
                      <w:bCs/>
                      <w:color w:val="EC7546"/>
                      <w:sz w:val="24"/>
                      <w:szCs w:val="24"/>
                      <w:lang w:val="en-GB"/>
                    </w:rPr>
                    <w:t>OBJECTIVE</w:t>
                  </w:r>
                  <w:r w:rsidR="008204C6" w:rsidRPr="00850965">
                    <w:rPr>
                      <w:rFonts w:asciiTheme="majorHAnsi" w:hAnsiTheme="majorHAnsi"/>
                      <w:b/>
                      <w:bCs/>
                      <w:color w:val="EC7546"/>
                      <w:sz w:val="24"/>
                      <w:szCs w:val="24"/>
                    </w:rPr>
                    <w:t xml:space="preserve"> :</w:t>
                  </w:r>
                  <w:proofErr w:type="gramEnd"/>
                  <w:r w:rsidR="008204C6" w:rsidRPr="000706E0">
                    <w:rPr>
                      <w:rFonts w:hint="cs"/>
                      <w:color w:val="5B9BD5" w:themeColor="accent5"/>
                      <w:sz w:val="28"/>
                      <w:szCs w:val="28"/>
                      <w:rtl/>
                    </w:rPr>
                    <w:t xml:space="preserve"> </w:t>
                  </w:r>
                  <w:r w:rsidR="009910F6" w:rsidRPr="009910F6">
                    <w:rPr>
                      <w:color w:val="auto"/>
                      <w:sz w:val="28"/>
                      <w:szCs w:val="28"/>
                    </w:rPr>
                    <w:t xml:space="preserve">To obtain </w:t>
                  </w:r>
                  <w:r w:rsidR="000F7110" w:rsidRPr="009910F6">
                    <w:rPr>
                      <w:color w:val="auto"/>
                      <w:sz w:val="28"/>
                      <w:szCs w:val="28"/>
                    </w:rPr>
                    <w:t>experience</w:t>
                  </w:r>
                  <w:r w:rsidR="009910F6" w:rsidRPr="009910F6">
                    <w:rPr>
                      <w:color w:val="auto"/>
                      <w:sz w:val="28"/>
                      <w:szCs w:val="28"/>
                    </w:rPr>
                    <w:t xml:space="preserve"> and start my career, to provide my skills and</w:t>
                  </w:r>
                  <w:r w:rsidR="008B11A8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="009910F6" w:rsidRPr="009910F6">
                    <w:rPr>
                      <w:color w:val="auto"/>
                      <w:sz w:val="28"/>
                      <w:szCs w:val="28"/>
                    </w:rPr>
                    <w:t>knowledge for  you to achieve the best level of customer satisfaction .</w:t>
                  </w:r>
                </w:p>
              </w:tc>
            </w:tr>
            <w:tr w:rsidR="00EE6A57" w14:paraId="7A881D7D" w14:textId="77777777" w:rsidTr="006A32F5">
              <w:trPr>
                <w:trHeight w:val="2004"/>
              </w:trPr>
              <w:tc>
                <w:tcPr>
                  <w:tcW w:w="4960" w:type="dxa"/>
                </w:tcPr>
                <w:p w14:paraId="15C0A939" w14:textId="60046EEC" w:rsidR="00EE6A57" w:rsidRPr="00850965" w:rsidRDefault="00EE6A57" w:rsidP="00AA7D15">
                  <w:pPr>
                    <w:pStyle w:val="1"/>
                    <w:rPr>
                      <w:color w:val="EC7546"/>
                      <w:sz w:val="24"/>
                      <w:szCs w:val="24"/>
                    </w:rPr>
                  </w:pPr>
                  <w:r w:rsidRPr="00850965">
                    <w:rPr>
                      <w:color w:val="EC7546"/>
                      <w:sz w:val="24"/>
                      <w:szCs w:val="24"/>
                    </w:rPr>
                    <w:t xml:space="preserve">personal </w:t>
                  </w:r>
                  <w:proofErr w:type="gramStart"/>
                  <w:r w:rsidRPr="00850965">
                    <w:rPr>
                      <w:color w:val="EC7546"/>
                      <w:sz w:val="24"/>
                      <w:szCs w:val="24"/>
                    </w:rPr>
                    <w:t>information :</w:t>
                  </w:r>
                  <w:proofErr w:type="gramEnd"/>
                </w:p>
                <w:p w14:paraId="7755951E" w14:textId="72DAEC83" w:rsidR="00EE6A57" w:rsidRDefault="00EE6A57" w:rsidP="00AA7D15">
                  <w:pPr>
                    <w:pStyle w:val="ContactInfo"/>
                    <w:jc w:val="left"/>
                    <w:rPr>
                      <w:color w:val="D9D9D9" w:themeColor="background1" w:themeShade="D9"/>
                      <w:rtl/>
                    </w:rPr>
                  </w:pPr>
                  <w:r w:rsidRPr="009C6399">
                    <w:rPr>
                      <w:color w:val="D9D9D9" w:themeColor="background1" w:themeShade="D9"/>
                    </w:rPr>
                    <w:t xml:space="preserve">•  Date Birth         </w:t>
                  </w:r>
                  <w:proofErr w:type="gramStart"/>
                  <w:r w:rsidR="00A978C7">
                    <w:rPr>
                      <w:color w:val="D9D9D9" w:themeColor="background1" w:themeShade="D9"/>
                    </w:rPr>
                    <w:t xml:space="preserve">  :</w:t>
                  </w:r>
                  <w:proofErr w:type="gramEnd"/>
                  <w:r w:rsidR="00A978C7">
                    <w:rPr>
                      <w:color w:val="D9D9D9" w:themeColor="background1" w:themeShade="D9"/>
                    </w:rPr>
                    <w:t xml:space="preserve"> </w:t>
                  </w:r>
                  <w:r w:rsidRPr="009C6399">
                    <w:rPr>
                      <w:color w:val="D9D9D9" w:themeColor="background1" w:themeShade="D9"/>
                    </w:rPr>
                    <w:t xml:space="preserve">    17</w:t>
                  </w:r>
                  <w:r w:rsidR="00A978C7">
                    <w:rPr>
                      <w:color w:val="D9D9D9" w:themeColor="background1" w:themeShade="D9"/>
                    </w:rPr>
                    <w:t xml:space="preserve">  </w:t>
                  </w:r>
                  <w:r w:rsidR="00A978C7" w:rsidRPr="00A978C7">
                    <w:rPr>
                      <w:color w:val="D9D9D9" w:themeColor="background1" w:themeShade="D9"/>
                    </w:rPr>
                    <w:t>June</w:t>
                  </w:r>
                  <w:r w:rsidR="00A978C7">
                    <w:rPr>
                      <w:color w:val="D9D9D9" w:themeColor="background1" w:themeShade="D9"/>
                    </w:rPr>
                    <w:t xml:space="preserve">  </w:t>
                  </w:r>
                  <w:r w:rsidRPr="009C6399">
                    <w:rPr>
                      <w:color w:val="D9D9D9" w:themeColor="background1" w:themeShade="D9"/>
                    </w:rPr>
                    <w:t>1997</w:t>
                  </w:r>
                </w:p>
                <w:p w14:paraId="20561EFB" w14:textId="5451C10F" w:rsidR="003A6CD0" w:rsidRPr="009C6399" w:rsidRDefault="003A6CD0" w:rsidP="003A6CD0">
                  <w:pPr>
                    <w:pStyle w:val="ContactInfo"/>
                    <w:jc w:val="left"/>
                    <w:rPr>
                      <w:color w:val="D9D9D9" w:themeColor="background1" w:themeShade="D9"/>
                    </w:rPr>
                  </w:pPr>
                  <w:r w:rsidRPr="009C6399">
                    <w:rPr>
                      <w:color w:val="D9D9D9" w:themeColor="background1" w:themeShade="D9"/>
                    </w:rPr>
                    <w:t xml:space="preserve">•  </w:t>
                  </w:r>
                  <w:r w:rsidRPr="003A6CD0">
                    <w:rPr>
                      <w:color w:val="D9D9D9" w:themeColor="background1" w:themeShade="D9"/>
                    </w:rPr>
                    <w:t>Nationality</w:t>
                  </w:r>
                  <w:r>
                    <w:rPr>
                      <w:rFonts w:hint="cs"/>
                      <w:color w:val="D9D9D9" w:themeColor="background1" w:themeShade="D9"/>
                      <w:rtl/>
                    </w:rPr>
                    <w:t xml:space="preserve">      </w:t>
                  </w:r>
                  <w:proofErr w:type="gramStart"/>
                  <w:r>
                    <w:rPr>
                      <w:rFonts w:hint="cs"/>
                      <w:color w:val="D9D9D9" w:themeColor="background1" w:themeShade="D9"/>
                      <w:rtl/>
                    </w:rPr>
                    <w:t xml:space="preserve">  </w:t>
                  </w:r>
                  <w:r>
                    <w:rPr>
                      <w:color w:val="D9D9D9" w:themeColor="background1" w:themeShade="D9"/>
                    </w:rPr>
                    <w:t>: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</w:t>
                  </w:r>
                  <w:r w:rsidRPr="009C6399">
                    <w:rPr>
                      <w:color w:val="D9D9D9" w:themeColor="background1" w:themeShade="D9"/>
                    </w:rPr>
                    <w:t xml:space="preserve">   </w:t>
                  </w:r>
                  <w:r>
                    <w:rPr>
                      <w:rFonts w:hint="cs"/>
                      <w:color w:val="D9D9D9" w:themeColor="background1" w:themeShade="D9"/>
                      <w:rtl/>
                    </w:rPr>
                    <w:t xml:space="preserve"> </w:t>
                  </w:r>
                  <w:r w:rsidRPr="009C6399">
                    <w:rPr>
                      <w:color w:val="D9D9D9" w:themeColor="background1" w:themeShade="D9"/>
                    </w:rPr>
                    <w:t xml:space="preserve"> </w:t>
                  </w:r>
                  <w:r w:rsidRPr="003A6CD0">
                    <w:rPr>
                      <w:color w:val="D9D9D9" w:themeColor="background1" w:themeShade="D9"/>
                    </w:rPr>
                    <w:t>Jordanian</w:t>
                  </w:r>
                </w:p>
                <w:p w14:paraId="333CA3D8" w14:textId="2D115FC5" w:rsidR="00EE6A57" w:rsidRPr="009C6399" w:rsidRDefault="00EE6A57" w:rsidP="00AA7D15">
                  <w:pPr>
                    <w:pStyle w:val="ContactInfo"/>
                    <w:jc w:val="left"/>
                    <w:rPr>
                      <w:color w:val="D9D9D9" w:themeColor="background1" w:themeShade="D9"/>
                    </w:rPr>
                  </w:pPr>
                  <w:r w:rsidRPr="009C6399">
                    <w:rPr>
                      <w:color w:val="D9D9D9" w:themeColor="background1" w:themeShade="D9"/>
                    </w:rPr>
                    <w:t>•  Social Status</w:t>
                  </w:r>
                  <w:r w:rsidRPr="009C6399">
                    <w:rPr>
                      <w:color w:val="D9D9D9" w:themeColor="background1" w:themeShade="D9"/>
                    </w:rPr>
                    <w:tab/>
                    <w:t xml:space="preserve"> </w:t>
                  </w:r>
                  <w:r w:rsidR="00A978C7">
                    <w:rPr>
                      <w:color w:val="D9D9D9" w:themeColor="background1" w:themeShade="D9"/>
                    </w:rPr>
                    <w:t xml:space="preserve"> </w:t>
                  </w:r>
                  <w:proofErr w:type="gramStart"/>
                  <w:r w:rsidRPr="009C6399">
                    <w:rPr>
                      <w:color w:val="D9D9D9" w:themeColor="background1" w:themeShade="D9"/>
                    </w:rPr>
                    <w:t xml:space="preserve">  </w:t>
                  </w:r>
                  <w:r w:rsidR="00A978C7">
                    <w:rPr>
                      <w:color w:val="D9D9D9" w:themeColor="background1" w:themeShade="D9"/>
                    </w:rPr>
                    <w:t>:</w:t>
                  </w:r>
                  <w:proofErr w:type="gramEnd"/>
                  <w:r w:rsidR="00A978C7">
                    <w:rPr>
                      <w:color w:val="D9D9D9" w:themeColor="background1" w:themeShade="D9"/>
                    </w:rPr>
                    <w:t xml:space="preserve">   </w:t>
                  </w:r>
                  <w:r w:rsidRPr="009C6399">
                    <w:rPr>
                      <w:color w:val="D9D9D9" w:themeColor="background1" w:themeShade="D9"/>
                    </w:rPr>
                    <w:t xml:space="preserve">  </w:t>
                  </w:r>
                  <w:r w:rsidR="003A6CD0">
                    <w:rPr>
                      <w:rFonts w:hint="cs"/>
                      <w:color w:val="D9D9D9" w:themeColor="background1" w:themeShade="D9"/>
                      <w:rtl/>
                    </w:rPr>
                    <w:t xml:space="preserve"> </w:t>
                  </w:r>
                  <w:r w:rsidRPr="009C6399">
                    <w:rPr>
                      <w:color w:val="D9D9D9" w:themeColor="background1" w:themeShade="D9"/>
                    </w:rPr>
                    <w:t>Single</w:t>
                  </w:r>
                </w:p>
                <w:p w14:paraId="219E93AB" w14:textId="0D5D4664" w:rsidR="00EE6A57" w:rsidRPr="00662439" w:rsidRDefault="00EE6A57" w:rsidP="00662439">
                  <w:pPr>
                    <w:pStyle w:val="ContactInfo"/>
                    <w:jc w:val="left"/>
                    <w:rPr>
                      <w:color w:val="D9D9D9" w:themeColor="background1" w:themeShade="D9"/>
                    </w:rPr>
                  </w:pPr>
                  <w:r w:rsidRPr="009C6399">
                    <w:rPr>
                      <w:color w:val="D9D9D9" w:themeColor="background1" w:themeShade="D9"/>
                    </w:rPr>
                    <w:t xml:space="preserve">•  Address            </w:t>
                  </w:r>
                  <w:proofErr w:type="gramStart"/>
                  <w:r w:rsidRPr="009C6399">
                    <w:rPr>
                      <w:color w:val="D9D9D9" w:themeColor="background1" w:themeShade="D9"/>
                    </w:rPr>
                    <w:t xml:space="preserve">  </w:t>
                  </w:r>
                  <w:r w:rsidR="00A978C7">
                    <w:rPr>
                      <w:color w:val="D9D9D9" w:themeColor="background1" w:themeShade="D9"/>
                    </w:rPr>
                    <w:t>:</w:t>
                  </w:r>
                  <w:proofErr w:type="gramEnd"/>
                  <w:r w:rsidR="00A978C7">
                    <w:rPr>
                      <w:color w:val="D9D9D9" w:themeColor="background1" w:themeShade="D9"/>
                    </w:rPr>
                    <w:t xml:space="preserve">   </w:t>
                  </w:r>
                  <w:r w:rsidR="003A6CD0">
                    <w:rPr>
                      <w:rFonts w:hint="cs"/>
                      <w:color w:val="D9D9D9" w:themeColor="background1" w:themeShade="D9"/>
                      <w:rtl/>
                    </w:rPr>
                    <w:t xml:space="preserve"> </w:t>
                  </w:r>
                  <w:r w:rsidR="00A978C7">
                    <w:rPr>
                      <w:color w:val="D9D9D9" w:themeColor="background1" w:themeShade="D9"/>
                    </w:rPr>
                    <w:t xml:space="preserve">  </w:t>
                  </w:r>
                  <w:r w:rsidR="0007414C">
                    <w:rPr>
                      <w:color w:val="D9D9D9" w:themeColor="background1" w:themeShade="D9"/>
                    </w:rPr>
                    <w:t>A</w:t>
                  </w:r>
                  <w:r w:rsidR="0007414C" w:rsidRPr="0007414C">
                    <w:rPr>
                      <w:color w:val="D9D9D9" w:themeColor="background1" w:themeShade="D9"/>
                    </w:rPr>
                    <w:t xml:space="preserve">l </w:t>
                  </w:r>
                  <w:proofErr w:type="spellStart"/>
                  <w:r w:rsidR="0007414C">
                    <w:rPr>
                      <w:color w:val="D9D9D9" w:themeColor="background1" w:themeShade="D9"/>
                    </w:rPr>
                    <w:t>Y</w:t>
                  </w:r>
                  <w:r w:rsidR="0007414C" w:rsidRPr="0007414C">
                    <w:rPr>
                      <w:color w:val="D9D9D9" w:themeColor="background1" w:themeShade="D9"/>
                    </w:rPr>
                    <w:t>adoda</w:t>
                  </w:r>
                  <w:proofErr w:type="spellEnd"/>
                  <w:r w:rsidRPr="009C6399">
                    <w:rPr>
                      <w:color w:val="D9D9D9" w:themeColor="background1" w:themeShade="D9"/>
                    </w:rPr>
                    <w:t xml:space="preserve"> -</w:t>
                  </w:r>
                  <w:r w:rsidR="00A978C7">
                    <w:rPr>
                      <w:color w:val="D9D9D9" w:themeColor="background1" w:themeShade="D9"/>
                    </w:rPr>
                    <w:t xml:space="preserve"> </w:t>
                  </w:r>
                  <w:r w:rsidRPr="009C6399">
                    <w:rPr>
                      <w:color w:val="D9D9D9" w:themeColor="background1" w:themeShade="D9"/>
                    </w:rPr>
                    <w:t>Amman</w:t>
                  </w:r>
                </w:p>
                <w:p w14:paraId="5875BEB2" w14:textId="3AD22A8C" w:rsidR="00EE6A57" w:rsidRPr="00AA7D15" w:rsidRDefault="00EE6A57" w:rsidP="00AA7D15">
                  <w:pPr>
                    <w:pStyle w:val="ContactInfo"/>
                    <w:jc w:val="left"/>
                  </w:pPr>
                </w:p>
              </w:tc>
              <w:tc>
                <w:tcPr>
                  <w:tcW w:w="6484" w:type="dxa"/>
                  <w:vMerge w:val="restart"/>
                </w:tcPr>
                <w:p w14:paraId="0B5F3A7C" w14:textId="4C4B9A00" w:rsidR="00A86861" w:rsidRDefault="00D47A4C" w:rsidP="00B74ED9">
                  <w:pPr>
                    <w:pStyle w:val="1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</w:t>
                  </w:r>
                  <w:r w:rsidR="00434074">
                    <w:t xml:space="preserve">  </w:t>
                  </w:r>
                  <w:r w:rsidR="006A32F5">
                    <w:t xml:space="preserve">  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A86861">
                    <w:rPr>
                      <w:rFonts w:hint="cs"/>
                      <w:color w:val="EC7546"/>
                      <w:rtl/>
                    </w:rPr>
                    <w:t xml:space="preserve">  </w:t>
                  </w:r>
                  <w:r w:rsidR="006A32F5">
                    <w:rPr>
                      <w:color w:val="EC7546"/>
                    </w:rPr>
                    <w:t xml:space="preserve"> </w:t>
                  </w:r>
                  <w:proofErr w:type="gramStart"/>
                  <w:r w:rsidR="00B74ED9" w:rsidRPr="00735A8F">
                    <w:rPr>
                      <w:color w:val="EC7546"/>
                      <w:sz w:val="24"/>
                      <w:szCs w:val="24"/>
                    </w:rPr>
                    <w:t xml:space="preserve">Training </w:t>
                  </w:r>
                  <w:r w:rsidR="00A86861" w:rsidRPr="00850965">
                    <w:rPr>
                      <w:color w:val="EC7546"/>
                    </w:rPr>
                    <w:t xml:space="preserve"> :</w:t>
                  </w:r>
                  <w:proofErr w:type="gramEnd"/>
                </w:p>
                <w:p w14:paraId="178C1FE3" w14:textId="487B4A97" w:rsidR="00B74ED9" w:rsidRPr="006B0D23" w:rsidRDefault="003D0B4B" w:rsidP="00B74ED9">
                  <w:pPr>
                    <w:pStyle w:val="1"/>
                    <w:rPr>
                      <w:bCs/>
                      <w:sz w:val="22"/>
                      <w:szCs w:val="22"/>
                      <w:rtl/>
                    </w:rPr>
                  </w:pPr>
                  <w:r w:rsidRPr="006B0D23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D9D9D9" w:themeColor="background1" w:themeShade="D9"/>
                      <w:sz w:val="22"/>
                      <w:szCs w:val="22"/>
                      <w:lang w:bidi="ar-JO"/>
                    </w:rPr>
                    <w:t xml:space="preserve">                  </w:t>
                  </w:r>
                  <w:r w:rsidR="00B74ED9" w:rsidRPr="006B0D23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D9D9D9" w:themeColor="background1" w:themeShade="D9"/>
                      <w:sz w:val="22"/>
                      <w:szCs w:val="22"/>
                      <w:lang w:bidi="ar-JO"/>
                    </w:rPr>
                    <w:t xml:space="preserve">  </w:t>
                  </w:r>
                  <w:r w:rsidR="00B74ED9"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>12/</w:t>
                  </w:r>
                  <w:proofErr w:type="gramStart"/>
                  <w:r w:rsidR="00B74ED9"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 xml:space="preserve">2020 </w:t>
                  </w:r>
                  <w:r w:rsid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B74ED9"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>–</w:t>
                  </w:r>
                  <w:proofErr w:type="gramEnd"/>
                  <w:r w:rsid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B74ED9"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6B0D23"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>2</w:t>
                  </w:r>
                  <w:r w:rsidR="00B74ED9"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>/2021</w:t>
                  </w:r>
                </w:p>
                <w:p w14:paraId="75B006ED" w14:textId="77777777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</w:pPr>
                  <w:r w:rsidRPr="008F159B">
                    <w:rPr>
                      <w:rFonts w:asciiTheme="minorHAnsi" w:eastAsiaTheme="minorHAnsi" w:hAnsiTheme="minorHAnsi" w:cstheme="minorBidi" w:hint="cs"/>
                      <w:b w:val="0"/>
                      <w:caps w:val="0"/>
                      <w:color w:val="D9D9D9" w:themeColor="background1" w:themeShade="D9"/>
                      <w:sz w:val="22"/>
                      <w:szCs w:val="22"/>
                      <w:rtl/>
                      <w:lang w:bidi="ar-JO"/>
                    </w:rPr>
                    <w:t xml:space="preserve">   </w:t>
                  </w:r>
                  <w:r w:rsidRPr="003B5258">
                    <w:rPr>
                      <w:rFonts w:asciiTheme="minorHAnsi" w:eastAsiaTheme="minorHAnsi" w:hAnsiTheme="minorHAnsi" w:cstheme="minorBidi" w:hint="cs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rtl/>
                      <w:lang w:bidi="ar-JO"/>
                    </w:rPr>
                    <w:t xml:space="preserve">-              </w:t>
                  </w: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Software Engineering using Java Work readiness </w:t>
                  </w:r>
                </w:p>
                <w:p w14:paraId="7D06AC87" w14:textId="77777777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rtl/>
                      <w:lang w:bidi="ar-JO"/>
                    </w:rPr>
                  </w:pP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                   &amp; </w:t>
                  </w:r>
                  <w:proofErr w:type="gram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>online</w:t>
                  </w:r>
                  <w:proofErr w:type="gram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freelancing</w:t>
                  </w:r>
                </w:p>
                <w:p w14:paraId="4F044A91" w14:textId="0A48B924" w:rsidR="00B74ED9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D9D9D9" w:themeColor="background1" w:themeShade="D9"/>
                      <w:sz w:val="22"/>
                      <w:szCs w:val="22"/>
                      <w:lang w:bidi="ar-JO"/>
                    </w:rPr>
                  </w:pPr>
                  <w:r w:rsidRPr="00735A8F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D9D9D9" w:themeColor="background1" w:themeShade="D9"/>
                      <w:sz w:val="22"/>
                      <w:szCs w:val="22"/>
                      <w:lang w:bidi="ar-JO"/>
                    </w:rPr>
                    <w:t xml:space="preserve">                     </w:t>
                  </w:r>
                  <w:hyperlink r:id="rId10" w:history="1">
                    <w:r w:rsidRPr="003B5258">
                      <w:rPr>
                        <w:rFonts w:asciiTheme="minorHAnsi" w:eastAsiaTheme="minorHAnsi" w:hAnsiTheme="minorHAnsi" w:cstheme="minorBidi"/>
                        <w:b w:val="0"/>
                        <w:caps w:val="0"/>
                        <w:color w:val="A6A6A6" w:themeColor="background1" w:themeShade="A6"/>
                        <w:sz w:val="22"/>
                        <w:szCs w:val="22"/>
                        <w:lang w:bidi="ar-JO"/>
                      </w:rPr>
                      <w:t>EFE-Jordan</w:t>
                    </w:r>
                  </w:hyperlink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 xml:space="preserve"> </w:t>
                  </w:r>
                </w:p>
                <w:p w14:paraId="22F36323" w14:textId="77777777" w:rsidR="006B0D23" w:rsidRPr="00B74ED9" w:rsidRDefault="006B0D23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D9D9D9" w:themeColor="background1" w:themeShade="D9"/>
                      <w:sz w:val="22"/>
                      <w:szCs w:val="22"/>
                      <w:lang w:bidi="ar-JO"/>
                    </w:rPr>
                  </w:pPr>
                </w:p>
                <w:p w14:paraId="72AD7324" w14:textId="28ADFE98" w:rsidR="00B74ED9" w:rsidRPr="006B0D23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Cs/>
                      <w:caps w:val="0"/>
                      <w:color w:val="D9D9D9" w:themeColor="background1" w:themeShade="D9"/>
                      <w:sz w:val="22"/>
                      <w:szCs w:val="22"/>
                      <w:lang w:bidi="ar-JO"/>
                    </w:rPr>
                  </w:pPr>
                  <w:r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D9D9D9" w:themeColor="background1" w:themeShade="D9"/>
                      <w:szCs w:val="28"/>
                      <w:lang w:bidi="ar-JO"/>
                    </w:rPr>
                    <w:t xml:space="preserve">                 </w:t>
                  </w:r>
                  <w:r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 xml:space="preserve">9/2020  </w:t>
                  </w:r>
                  <w:r w:rsid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>–  11</w:t>
                  </w:r>
                  <w:proofErr w:type="gramEnd"/>
                  <w:r w:rsidRPr="006B0D23">
                    <w:rPr>
                      <w:rFonts w:asciiTheme="minorHAnsi" w:eastAsiaTheme="minorHAnsi" w:hAnsiTheme="minorHAnsi" w:cstheme="minorBidi"/>
                      <w:bCs/>
                      <w:caps w:val="0"/>
                      <w:color w:val="A6A6A6" w:themeColor="background1" w:themeShade="A6"/>
                      <w:sz w:val="18"/>
                      <w:szCs w:val="18"/>
                    </w:rPr>
                    <w:t>/2020</w:t>
                  </w:r>
                </w:p>
                <w:p w14:paraId="03271D73" w14:textId="77777777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rtl/>
                      <w:lang w:bidi="ar-JO"/>
                    </w:rPr>
                  </w:pP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                    Training and</w:t>
                  </w:r>
                  <w:r w:rsidRPr="003B5258">
                    <w:rPr>
                      <w:rFonts w:asciiTheme="minorHAnsi" w:eastAsiaTheme="minorHAnsi" w:hAnsiTheme="minorHAnsi" w:cstheme="minorBidi" w:hint="cs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rtl/>
                      <w:lang w:bidi="ar-JO"/>
                    </w:rPr>
                    <w:t xml:space="preserve"> </w:t>
                  </w:r>
                  <w:proofErr w:type="gram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>Applied</w:t>
                  </w:r>
                  <w:proofErr w:type="gram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at home </w:t>
                  </w:r>
                  <w:r w:rsidRPr="003B5258">
                    <w:rPr>
                      <w:rFonts w:asciiTheme="minorHAnsi" w:eastAsiaTheme="minorHAnsi" w:hAnsiTheme="minorHAnsi" w:cstheme="minorBidi"/>
                      <w:bCs/>
                      <w:caps w:val="0"/>
                      <w:color w:val="FFFFFF" w:themeColor="background1"/>
                      <w:sz w:val="22"/>
                      <w:szCs w:val="22"/>
                      <w:lang w:bidi="ar-JO"/>
                    </w:rPr>
                    <w:t>Front-end</w:t>
                  </w: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FFFFF" w:themeColor="background1"/>
                      <w:sz w:val="22"/>
                      <w:szCs w:val="22"/>
                      <w:lang w:bidi="ar-JO"/>
                    </w:rPr>
                    <w:t xml:space="preserve"> </w:t>
                  </w: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>for 3 months</w:t>
                  </w:r>
                </w:p>
                <w:p w14:paraId="0EA17183" w14:textId="77777777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</w:pP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                     -  HTML</w:t>
                  </w:r>
                  <w:proofErr w:type="gram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>5 ,</w:t>
                  </w:r>
                  <w:proofErr w:type="gram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CSS3 , Bootstrap 3 &amp; 4 </w:t>
                  </w:r>
                </w:p>
                <w:p w14:paraId="628C72ED" w14:textId="77777777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</w:pP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                     - media </w:t>
                  </w:r>
                  <w:proofErr w:type="gram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>query  ,</w:t>
                  </w:r>
                  <w:proofErr w:type="gram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 mobile responsive</w:t>
                  </w:r>
                </w:p>
                <w:p w14:paraId="4121D1C1" w14:textId="77777777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rtl/>
                      <w:lang w:val="en-GB" w:bidi="ar-JO"/>
                    </w:rPr>
                  </w:pP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                     -  </w:t>
                  </w:r>
                  <w:proofErr w:type="gram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>JS ,</w:t>
                  </w:r>
                  <w:proofErr w:type="gram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F2F2F2" w:themeColor="background1" w:themeShade="F2"/>
                      <w:sz w:val="22"/>
                      <w:szCs w:val="22"/>
                      <w:lang w:bidi="ar-JO"/>
                    </w:rPr>
                    <w:t xml:space="preserve"> jQuery </w:t>
                  </w:r>
                </w:p>
                <w:p w14:paraId="4978A2EB" w14:textId="3602E1EB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</w:pP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 xml:space="preserve">                    </w:t>
                  </w:r>
                  <w:r w:rsidR="003B5258"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 xml:space="preserve"> </w:t>
                  </w:r>
                  <w:r w:rsidRPr="003B5258">
                    <w:rPr>
                      <w:rFonts w:asciiTheme="minorHAnsi" w:eastAsiaTheme="minorHAnsi" w:hAnsiTheme="minorHAnsi" w:cstheme="minorBidi" w:hint="cs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rtl/>
                      <w:lang w:bidi="ar-JO"/>
                    </w:rPr>
                    <w:t xml:space="preserve"> </w:t>
                  </w:r>
                  <w:proofErr w:type="spell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>Youtube</w:t>
                  </w:r>
                  <w:proofErr w:type="spell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 xml:space="preserve"> </w:t>
                  </w:r>
                  <w:proofErr w:type="spell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>elzero</w:t>
                  </w:r>
                  <w:proofErr w:type="spell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 xml:space="preserve"> web </w:t>
                  </w:r>
                  <w:proofErr w:type="gramStart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>school ,Stack</w:t>
                  </w:r>
                  <w:proofErr w:type="gramEnd"/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 xml:space="preserve"> overflow , </w:t>
                  </w:r>
                </w:p>
                <w:p w14:paraId="340EE7FD" w14:textId="77777777" w:rsidR="00B74ED9" w:rsidRPr="003B5258" w:rsidRDefault="00B74ED9" w:rsidP="00B74ED9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</w:pPr>
                  <w:r w:rsidRPr="003B5258"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A6A6A6" w:themeColor="background1" w:themeShade="A6"/>
                      <w:sz w:val="22"/>
                      <w:szCs w:val="22"/>
                      <w:lang w:bidi="ar-JO"/>
                    </w:rPr>
                    <w:t xml:space="preserve">                       w3school  </w:t>
                  </w:r>
                </w:p>
                <w:p w14:paraId="4C3F3157" w14:textId="3AE6ADDA" w:rsidR="00BC20DE" w:rsidRPr="009E2402" w:rsidRDefault="00BC20DE" w:rsidP="00BB345C">
                  <w:pPr>
                    <w:pStyle w:val="1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D9D9D9" w:themeColor="background1" w:themeShade="D9"/>
                      <w:sz w:val="22"/>
                      <w:szCs w:val="22"/>
                      <w:rtl/>
                      <w:lang w:bidi="ar-JO"/>
                    </w:rPr>
                  </w:pPr>
                </w:p>
                <w:p w14:paraId="0C5C5800" w14:textId="67D283CE" w:rsidR="00565A98" w:rsidRPr="00850965" w:rsidRDefault="00A86861" w:rsidP="00BB345C">
                  <w:pPr>
                    <w:pStyle w:val="1"/>
                    <w:rPr>
                      <w:color w:val="EC7546"/>
                    </w:rPr>
                  </w:pPr>
                  <w:r>
                    <w:rPr>
                      <w:rFonts w:hint="cs"/>
                      <w:rtl/>
                    </w:rPr>
                    <w:t xml:space="preserve">            </w:t>
                  </w:r>
                  <w:sdt>
                    <w:sdtPr>
                      <w:rPr>
                        <w:color w:val="EC7546"/>
                      </w:rPr>
                      <w:alias w:val="Skills:"/>
                      <w:tag w:val="Skills:"/>
                      <w:id w:val="-1392877668"/>
                      <w:placeholder>
                        <w:docPart w:val="406B5EEF51954993B8AF7325E2BE5B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E6A57" w:rsidRPr="00850965">
                        <w:rPr>
                          <w:color w:val="EC7546"/>
                        </w:rPr>
                        <w:t>Skills</w:t>
                      </w:r>
                    </w:sdtContent>
                  </w:sdt>
                  <w:r w:rsidR="00565A98" w:rsidRPr="00850965">
                    <w:rPr>
                      <w:color w:val="EC7546"/>
                    </w:rPr>
                    <w:t xml:space="preserve"> :</w:t>
                  </w:r>
                </w:p>
                <w:tbl>
                  <w:tblPr>
                    <w:tblStyle w:val="aa"/>
                    <w:tblW w:w="5382" w:type="dxa"/>
                    <w:tblInd w:w="49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kills layout table"/>
                  </w:tblPr>
                  <w:tblGrid>
                    <w:gridCol w:w="5382"/>
                  </w:tblGrid>
                  <w:tr w:rsidR="00EE6A57" w:rsidRPr="006E1507" w14:paraId="013FBE1F" w14:textId="77777777" w:rsidTr="0072082C">
                    <w:trPr>
                      <w:trHeight w:val="3838"/>
                    </w:trPr>
                    <w:tc>
                      <w:tcPr>
                        <w:tcW w:w="5382" w:type="dxa"/>
                      </w:tcPr>
                      <w:p w14:paraId="57DAE078" w14:textId="2A28EDAA" w:rsidR="006A46F9" w:rsidRDefault="009E7C75" w:rsidP="009E7C75">
                        <w:pPr>
                          <w:pStyle w:val="a"/>
                          <w:numPr>
                            <w:ilvl w:val="0"/>
                            <w:numId w:val="18"/>
                          </w:numPr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 w:rsidRPr="009E7C75">
                          <w:rPr>
                            <w:color w:val="D9D9D9" w:themeColor="background1" w:themeShade="D9"/>
                            <w:lang w:bidi="ar-JO"/>
                          </w:rPr>
                          <w:t>Very good knowledge</w:t>
                        </w:r>
                        <w:r w:rsidR="006A46F9" w:rsidRPr="009C6399"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proofErr w:type="gramStart"/>
                        <w:r w:rsidR="006A46F9" w:rsidRPr="009C6399">
                          <w:rPr>
                            <w:color w:val="D9D9D9" w:themeColor="background1" w:themeShade="D9"/>
                            <w:lang w:bidi="ar-JO"/>
                          </w:rPr>
                          <w:t>HTML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r w:rsidR="006A46F9" w:rsidRPr="009E7C75">
                          <w:rPr>
                            <w:color w:val="D9D9D9" w:themeColor="background1" w:themeShade="D9"/>
                            <w:lang w:bidi="ar-JO"/>
                          </w:rPr>
                          <w:t xml:space="preserve">CSS 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, </w:t>
                        </w:r>
                        <w:r w:rsidR="006A46F9" w:rsidRPr="009E7C75">
                          <w:rPr>
                            <w:color w:val="D9D9D9" w:themeColor="background1" w:themeShade="D9"/>
                            <w:lang w:bidi="ar-JO"/>
                          </w:rPr>
                          <w:t>JS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</w:p>
                      <w:p w14:paraId="7FC70248" w14:textId="71D1E454" w:rsidR="009E7C75" w:rsidRDefault="009E7C75" w:rsidP="009E7C75">
                        <w:pPr>
                          <w:pStyle w:val="a"/>
                          <w:numPr>
                            <w:ilvl w:val="0"/>
                            <w:numId w:val="18"/>
                          </w:numPr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>G</w:t>
                        </w:r>
                        <w:r w:rsidRPr="009E7C75">
                          <w:rPr>
                            <w:color w:val="D9D9D9" w:themeColor="background1" w:themeShade="D9"/>
                            <w:lang w:bidi="ar-JO"/>
                          </w:rPr>
                          <w:t xml:space="preserve">ood </w:t>
                        </w:r>
                        <w:proofErr w:type="gramStart"/>
                        <w:r w:rsidRPr="009E7C75">
                          <w:rPr>
                            <w:color w:val="D9D9D9" w:themeColor="background1" w:themeShade="D9"/>
                            <w:lang w:bidi="ar-JO"/>
                          </w:rPr>
                          <w:t>knowledge</w:t>
                        </w:r>
                        <w:r w:rsidRPr="009C6399"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r w:rsidR="00326EE2">
                          <w:rPr>
                            <w:color w:val="D9D9D9" w:themeColor="background1" w:themeShade="D9"/>
                            <w:lang w:bidi="ar-JO"/>
                          </w:rPr>
                          <w:t xml:space="preserve"> OOP</w:t>
                        </w:r>
                        <w:proofErr w:type="gramEnd"/>
                        <w:r w:rsidR="00326EE2">
                          <w:rPr>
                            <w:color w:val="D9D9D9" w:themeColor="background1" w:themeShade="D9"/>
                            <w:lang w:bidi="ar-JO"/>
                          </w:rPr>
                          <w:t>,</w:t>
                        </w:r>
                        <w:r w:rsidR="008A6357">
                          <w:rPr>
                            <w:rFonts w:hint="cs"/>
                            <w:color w:val="D9D9D9" w:themeColor="background1" w:themeShade="D9"/>
                            <w:rtl/>
                            <w:lang w:bidi="ar-JO"/>
                          </w:rPr>
                          <w:t xml:space="preserve"> 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Java , </w:t>
                        </w:r>
                        <w:r w:rsidRPr="009C6399">
                          <w:rPr>
                            <w:color w:val="D9D9D9" w:themeColor="background1" w:themeShade="D9"/>
                            <w:lang w:bidi="ar-JO"/>
                          </w:rPr>
                          <w:t>C#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, C++</w:t>
                        </w:r>
                      </w:p>
                      <w:p w14:paraId="1C315956" w14:textId="0549CC0C" w:rsidR="0072082C" w:rsidRDefault="0072082C" w:rsidP="009E7C75">
                        <w:pPr>
                          <w:pStyle w:val="a"/>
                          <w:numPr>
                            <w:ilvl w:val="0"/>
                            <w:numId w:val="18"/>
                          </w:numPr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 w:rsidRPr="008A6357">
                          <w:rPr>
                            <w:color w:val="D9D9D9" w:themeColor="background1" w:themeShade="D9"/>
                            <w:lang w:bidi="ar-JO"/>
                          </w:rPr>
                          <w:t>Introduction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r w:rsidRPr="008A6357">
                          <w:rPr>
                            <w:color w:val="D9D9D9" w:themeColor="background1" w:themeShade="D9"/>
                            <w:lang w:bidi="ar-JO"/>
                          </w:rPr>
                          <w:t>to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r w:rsidRPr="008A6357">
                          <w:rPr>
                            <w:color w:val="D9D9D9" w:themeColor="background1" w:themeShade="D9"/>
                            <w:lang w:bidi="ar-JO"/>
                          </w:rPr>
                          <w:t>Python</w:t>
                        </w:r>
                      </w:p>
                      <w:p w14:paraId="7551B68E" w14:textId="761A6B41" w:rsidR="009E7C75" w:rsidRPr="009E7C75" w:rsidRDefault="009E7C75" w:rsidP="009E7C75">
                        <w:pPr>
                          <w:pStyle w:val="a"/>
                          <w:numPr>
                            <w:ilvl w:val="0"/>
                            <w:numId w:val="18"/>
                          </w:numPr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>G</w:t>
                        </w:r>
                        <w:r w:rsidRPr="009E7C75">
                          <w:rPr>
                            <w:color w:val="D9D9D9" w:themeColor="background1" w:themeShade="D9"/>
                            <w:lang w:bidi="ar-JO"/>
                          </w:rPr>
                          <w:t>ood knowledge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proofErr w:type="gramStart"/>
                        <w:r w:rsidRPr="009C6399">
                          <w:rPr>
                            <w:color w:val="D9D9D9" w:themeColor="background1" w:themeShade="D9"/>
                            <w:lang w:bidi="ar-JO"/>
                          </w:rPr>
                          <w:t>Android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,</w:t>
                        </w:r>
                        <w:proofErr w:type="gramEnd"/>
                        <w:r w:rsidRPr="009C6399">
                          <w:rPr>
                            <w:color w:val="D9D9D9" w:themeColor="background1" w:themeShade="D9"/>
                            <w:lang w:bidi="ar-JO"/>
                          </w:rPr>
                          <w:t xml:space="preserve"> ASP.NET</w:t>
                        </w:r>
                      </w:p>
                      <w:p w14:paraId="33407E9D" w14:textId="4E606F46" w:rsidR="000277E3" w:rsidRPr="009E7C75" w:rsidRDefault="005D61FA" w:rsidP="005D61FA">
                        <w:pPr>
                          <w:pStyle w:val="a"/>
                          <w:numPr>
                            <w:ilvl w:val="0"/>
                            <w:numId w:val="0"/>
                          </w:numPr>
                          <w:ind w:left="1080"/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, </w:t>
                        </w:r>
                        <w:r w:rsidR="000277E3" w:rsidRPr="009E7C75">
                          <w:rPr>
                            <w:color w:val="D9D9D9" w:themeColor="background1" w:themeShade="D9"/>
                            <w:lang w:bidi="ar-JO"/>
                          </w:rPr>
                          <w:t xml:space="preserve">ADF </w:t>
                        </w:r>
                        <w:proofErr w:type="gramStart"/>
                        <w:r w:rsidR="000277E3" w:rsidRPr="009E7C75">
                          <w:rPr>
                            <w:color w:val="D9D9D9" w:themeColor="background1" w:themeShade="D9"/>
                            <w:lang w:bidi="ar-JO"/>
                          </w:rPr>
                          <w:t>JDeveloper</w:t>
                        </w:r>
                        <w:r w:rsidR="009E7C75"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r w:rsidR="00F505E0">
                          <w:rPr>
                            <w:color w:val="D9D9D9" w:themeColor="background1" w:themeShade="D9"/>
                            <w:lang w:bidi="ar-JO"/>
                          </w:rPr>
                          <w:t xml:space="preserve"> ,</w:t>
                        </w:r>
                        <w:proofErr w:type="gramEnd"/>
                        <w:r w:rsidR="00F505E0"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proofErr w:type="spellStart"/>
                        <w:r w:rsidR="00F505E0" w:rsidRPr="009C6399">
                          <w:rPr>
                            <w:color w:val="D9D9D9" w:themeColor="background1" w:themeShade="D9"/>
                            <w:lang w:bidi="ar-JO"/>
                          </w:rPr>
                          <w:t>S</w:t>
                        </w:r>
                        <w:r w:rsidR="00F505E0">
                          <w:rPr>
                            <w:color w:val="D9D9D9" w:themeColor="background1" w:themeShade="D9"/>
                            <w:lang w:bidi="ar-JO"/>
                          </w:rPr>
                          <w:t>ql</w:t>
                        </w:r>
                        <w:proofErr w:type="spellEnd"/>
                      </w:p>
                      <w:p w14:paraId="57CDA363" w14:textId="767FA805" w:rsidR="009E7C75" w:rsidRDefault="009E7C75" w:rsidP="006A46F9">
                        <w:pPr>
                          <w:pStyle w:val="a"/>
                          <w:numPr>
                            <w:ilvl w:val="0"/>
                            <w:numId w:val="18"/>
                          </w:numPr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>G</w:t>
                        </w:r>
                        <w:r w:rsidRPr="009E7C75">
                          <w:rPr>
                            <w:color w:val="D9D9D9" w:themeColor="background1" w:themeShade="D9"/>
                            <w:lang w:bidi="ar-JO"/>
                          </w:rPr>
                          <w:t>ood knowledge</w:t>
                        </w:r>
                        <w:r w:rsidR="00F505E0"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proofErr w:type="gramStart"/>
                        <w:r w:rsidRPr="009C6399">
                          <w:rPr>
                            <w:color w:val="D9D9D9" w:themeColor="background1" w:themeShade="D9"/>
                            <w:lang w:bidi="ar-JO"/>
                          </w:rPr>
                          <w:t>Testing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,</w:t>
                        </w:r>
                        <w:proofErr w:type="gramEnd"/>
                        <w:r w:rsidRPr="009C6399">
                          <w:rPr>
                            <w:color w:val="D9D9D9" w:themeColor="background1" w:themeShade="D9"/>
                            <w:lang w:bidi="ar-JO"/>
                          </w:rPr>
                          <w:t xml:space="preserve"> Analyzing</w:t>
                        </w:r>
                        <w:r w:rsidR="00F505E0">
                          <w:rPr>
                            <w:color w:val="D9D9D9" w:themeColor="background1" w:themeShade="D9"/>
                            <w:lang w:bidi="ar-JO"/>
                          </w:rPr>
                          <w:t xml:space="preserve"> , UML</w:t>
                        </w:r>
                      </w:p>
                      <w:p w14:paraId="4877250B" w14:textId="5FE13636" w:rsidR="00037F8C" w:rsidRDefault="00037F8C" w:rsidP="006A46F9">
                        <w:pPr>
                          <w:pStyle w:val="a"/>
                          <w:numPr>
                            <w:ilvl w:val="0"/>
                            <w:numId w:val="18"/>
                          </w:numPr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>G</w:t>
                        </w:r>
                        <w:r w:rsidRPr="009E7C75">
                          <w:rPr>
                            <w:color w:val="D9D9D9" w:themeColor="background1" w:themeShade="D9"/>
                            <w:lang w:bidi="ar-JO"/>
                          </w:rPr>
                          <w:t xml:space="preserve">ood </w:t>
                        </w:r>
                        <w:proofErr w:type="gramStart"/>
                        <w:r w:rsidRPr="009E7C75">
                          <w:rPr>
                            <w:color w:val="D9D9D9" w:themeColor="background1" w:themeShade="D9"/>
                            <w:lang w:bidi="ar-JO"/>
                          </w:rPr>
                          <w:t>knowledge</w:t>
                        </w: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 Requirement , ERP</w:t>
                        </w:r>
                      </w:p>
                      <w:p w14:paraId="655A92DC" w14:textId="50457275" w:rsidR="00037F8C" w:rsidRDefault="005D61FA" w:rsidP="005D61FA">
                        <w:pPr>
                          <w:pStyle w:val="a"/>
                          <w:numPr>
                            <w:ilvl w:val="0"/>
                            <w:numId w:val="0"/>
                          </w:numPr>
                          <w:ind w:left="1080"/>
                          <w:rPr>
                            <w:color w:val="D9D9D9" w:themeColor="background1" w:themeShade="D9"/>
                            <w:lang w:bidi="ar-JO"/>
                          </w:rPr>
                        </w:pPr>
                        <w:r>
                          <w:rPr>
                            <w:color w:val="D9D9D9" w:themeColor="background1" w:themeShade="D9"/>
                            <w:lang w:bidi="ar-JO"/>
                          </w:rPr>
                          <w:t xml:space="preserve">, </w:t>
                        </w:r>
                        <w:r w:rsidR="00037F8C" w:rsidRPr="006A46F9">
                          <w:rPr>
                            <w:color w:val="D9D9D9" w:themeColor="background1" w:themeShade="D9"/>
                            <w:lang w:bidi="ar-JO"/>
                          </w:rPr>
                          <w:t>project management</w:t>
                        </w:r>
                      </w:p>
                      <w:p w14:paraId="6E8C1C02" w14:textId="77777777" w:rsidR="000277E3" w:rsidRPr="009C6399" w:rsidRDefault="000277E3" w:rsidP="000277E3">
                        <w:pPr>
                          <w:pStyle w:val="a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color w:val="D9D9D9" w:themeColor="background1" w:themeShade="D9"/>
                            <w:lang w:bidi="ar-JO"/>
                          </w:rPr>
                        </w:pPr>
                      </w:p>
                      <w:p w14:paraId="1967FD0D" w14:textId="6E2EED02" w:rsidR="00437A06" w:rsidRPr="000A41A7" w:rsidRDefault="000277E3" w:rsidP="006B0D23">
                        <w:pPr>
                          <w:pStyle w:val="ContactInfo"/>
                          <w:jc w:val="left"/>
                          <w:rPr>
                            <w:b/>
                            <w:bCs/>
                            <w:color w:val="D9D9D9" w:themeColor="background1" w:themeShade="D9"/>
                            <w:rtl/>
                            <w:lang w:val="en"/>
                          </w:rPr>
                        </w:pPr>
                        <w:r w:rsidRPr="009C6399">
                          <w:rPr>
                            <w:b/>
                            <w:bCs/>
                            <w:color w:val="D9D9D9" w:themeColor="background1" w:themeShade="D9"/>
                            <w:lang w:val="en"/>
                          </w:rPr>
                          <w:t xml:space="preserve">      </w:t>
                        </w:r>
                        <w:r w:rsidR="003A6CD0">
                          <w:rPr>
                            <w:rFonts w:hint="cs"/>
                            <w:b/>
                            <w:bCs/>
                            <w:color w:val="D9D9D9" w:themeColor="background1" w:themeShade="D9"/>
                            <w:rtl/>
                            <w:lang w:val="en"/>
                          </w:rPr>
                          <w:t xml:space="preserve"> </w:t>
                        </w:r>
                        <w:r w:rsidRPr="009C6399">
                          <w:rPr>
                            <w:b/>
                            <w:bCs/>
                            <w:color w:val="D9D9D9" w:themeColor="background1" w:themeShade="D9"/>
                            <w:lang w:val="en"/>
                          </w:rPr>
                          <w:t xml:space="preserve"> </w:t>
                        </w:r>
                        <w:r w:rsidR="003A6CD0">
                          <w:rPr>
                            <w:rFonts w:hint="cs"/>
                            <w:b/>
                            <w:bCs/>
                            <w:color w:val="D9D9D9" w:themeColor="background1" w:themeShade="D9"/>
                            <w:rtl/>
                            <w:lang w:val="en"/>
                          </w:rPr>
                          <w:t xml:space="preserve">  </w:t>
                        </w:r>
                        <w:r w:rsidR="006B0D23">
                          <w:rPr>
                            <w:b/>
                            <w:bCs/>
                            <w:color w:val="D9D9D9" w:themeColor="background1" w:themeShade="D9"/>
                            <w:lang w:val="en"/>
                          </w:rPr>
                          <w:t xml:space="preserve"> </w:t>
                        </w:r>
                        <w:r w:rsidR="0093097D">
                          <w:rPr>
                            <w:rFonts w:hint="cs"/>
                            <w:b/>
                            <w:bCs/>
                            <w:color w:val="D9D9D9" w:themeColor="background1" w:themeShade="D9"/>
                            <w:rtl/>
                            <w:lang w:val="en"/>
                          </w:rPr>
                          <w:t xml:space="preserve"> </w:t>
                        </w:r>
                        <w:r w:rsidRPr="009C6399">
                          <w:rPr>
                            <w:b/>
                            <w:bCs/>
                            <w:color w:val="D9D9D9" w:themeColor="background1" w:themeShade="D9"/>
                            <w:lang w:val="en"/>
                          </w:rPr>
                          <w:t xml:space="preserve">Other </w:t>
                        </w:r>
                        <w:proofErr w:type="gramStart"/>
                        <w:r w:rsidRPr="009C6399">
                          <w:rPr>
                            <w:b/>
                            <w:bCs/>
                            <w:color w:val="D9D9D9" w:themeColor="background1" w:themeShade="D9"/>
                            <w:lang w:val="en"/>
                          </w:rPr>
                          <w:t>skills :</w:t>
                        </w:r>
                        <w:proofErr w:type="gramEnd"/>
                      </w:p>
                      <w:p w14:paraId="5FA96976" w14:textId="5A83529C" w:rsidR="00662439" w:rsidRPr="00B74ED9" w:rsidRDefault="000277E3" w:rsidP="00B74ED9">
                        <w:pPr>
                          <w:pStyle w:val="a"/>
                          <w:numPr>
                            <w:ilvl w:val="0"/>
                            <w:numId w:val="18"/>
                          </w:numPr>
                          <w:rPr>
                            <w:color w:val="D9D9D9" w:themeColor="background1" w:themeShade="D9"/>
                            <w:rtl/>
                            <w:lang w:val="en"/>
                          </w:rPr>
                        </w:pPr>
                        <w:r w:rsidRPr="009C6399">
                          <w:rPr>
                            <w:color w:val="D9D9D9" w:themeColor="background1" w:themeShade="D9"/>
                            <w:lang w:val="en"/>
                          </w:rPr>
                          <w:t xml:space="preserve">Adobe </w:t>
                        </w:r>
                        <w:proofErr w:type="spellStart"/>
                        <w:proofErr w:type="gramStart"/>
                        <w:r w:rsidR="00C32411">
                          <w:rPr>
                            <w:color w:val="D9D9D9" w:themeColor="background1" w:themeShade="D9"/>
                            <w:lang w:val="en"/>
                          </w:rPr>
                          <w:t>Xd</w:t>
                        </w:r>
                        <w:proofErr w:type="spellEnd"/>
                        <w:r w:rsidR="00C32411">
                          <w:rPr>
                            <w:color w:val="D9D9D9" w:themeColor="background1" w:themeShade="D9"/>
                            <w:lang w:val="en"/>
                          </w:rPr>
                          <w:t xml:space="preserve"> ,</w:t>
                        </w:r>
                        <w:proofErr w:type="gramEnd"/>
                        <w:r w:rsidR="00C32411">
                          <w:rPr>
                            <w:color w:val="D9D9D9" w:themeColor="background1" w:themeShade="D9"/>
                            <w:lang w:val="en"/>
                          </w:rPr>
                          <w:t xml:space="preserve"> P</w:t>
                        </w:r>
                        <w:r w:rsidR="00D32440">
                          <w:rPr>
                            <w:color w:val="D9D9D9" w:themeColor="background1" w:themeShade="D9"/>
                            <w:lang w:val="en"/>
                          </w:rPr>
                          <w:t>hotoshop</w:t>
                        </w:r>
                        <w:r w:rsidR="00037F8C">
                          <w:rPr>
                            <w:color w:val="D9D9D9" w:themeColor="background1" w:themeShade="D9"/>
                            <w:lang w:val="en"/>
                          </w:rPr>
                          <w:t xml:space="preserve"> , P</w:t>
                        </w:r>
                        <w:r w:rsidR="00037F8C" w:rsidRPr="009C6399">
                          <w:rPr>
                            <w:color w:val="D9D9D9" w:themeColor="background1" w:themeShade="D9"/>
                            <w:lang w:val="en"/>
                          </w:rPr>
                          <w:t>remiere</w:t>
                        </w:r>
                        <w:r w:rsidR="00037F8C">
                          <w:rPr>
                            <w:color w:val="D9D9D9" w:themeColor="background1" w:themeShade="D9"/>
                            <w:lang w:val="en"/>
                          </w:rPr>
                          <w:t xml:space="preserve"> , A</w:t>
                        </w:r>
                        <w:r w:rsidR="00037F8C" w:rsidRPr="009C6399">
                          <w:rPr>
                            <w:color w:val="D9D9D9" w:themeColor="background1" w:themeShade="D9"/>
                            <w:lang w:val="en"/>
                          </w:rPr>
                          <w:t>udition</w:t>
                        </w:r>
                        <w:r w:rsidR="00B74ED9">
                          <w:rPr>
                            <w:color w:val="D9D9D9" w:themeColor="background1" w:themeShade="D9"/>
                            <w:lang w:val="en"/>
                          </w:rPr>
                          <w:t xml:space="preserve"> ,</w:t>
                        </w:r>
                        <w:r w:rsidR="00BB345C" w:rsidRPr="00B74ED9">
                          <w:rPr>
                            <w:color w:val="D9D9D9" w:themeColor="background1" w:themeShade="D9"/>
                            <w:lang w:val="en"/>
                          </w:rPr>
                          <w:t>Microsoft</w:t>
                        </w:r>
                        <w:r w:rsidR="006A46F9" w:rsidRPr="00B74ED9">
                          <w:rPr>
                            <w:color w:val="D9D9D9" w:themeColor="background1" w:themeShade="D9"/>
                            <w:lang w:val="en"/>
                          </w:rPr>
                          <w:t xml:space="preserve"> office</w:t>
                        </w:r>
                        <w:r w:rsidR="00B74ED9">
                          <w:rPr>
                            <w:color w:val="D9D9D9" w:themeColor="background1" w:themeShade="D9"/>
                            <w:lang w:val="en"/>
                          </w:rPr>
                          <w:t xml:space="preserve"> ,</w:t>
                        </w:r>
                        <w:r w:rsidR="00664E00" w:rsidRPr="00B74ED9">
                          <w:rPr>
                            <w:color w:val="D9D9D9" w:themeColor="background1" w:themeShade="D9"/>
                            <w:lang w:val="en"/>
                          </w:rPr>
                          <w:t>C</w:t>
                        </w:r>
                        <w:r w:rsidR="00BB345C" w:rsidRPr="00B74ED9">
                          <w:rPr>
                            <w:color w:val="D9D9D9" w:themeColor="background1" w:themeShade="D9"/>
                            <w:lang w:val="en"/>
                          </w:rPr>
                          <w:t xml:space="preserve">ommunication </w:t>
                        </w:r>
                        <w:proofErr w:type="spellStart"/>
                        <w:r w:rsidR="00BB345C" w:rsidRPr="00B74ED9">
                          <w:rPr>
                            <w:color w:val="D9D9D9" w:themeColor="background1" w:themeShade="D9"/>
                            <w:lang w:val="en"/>
                          </w:rPr>
                          <w:t>skills</w:t>
                        </w:r>
                        <w:r w:rsidR="00B74ED9" w:rsidRPr="00B74ED9">
                          <w:rPr>
                            <w:color w:val="D9D9D9" w:themeColor="background1" w:themeShade="D9"/>
                            <w:lang w:val="en"/>
                          </w:rPr>
                          <w:t>,</w:t>
                        </w:r>
                        <w:r w:rsidR="00664E00" w:rsidRPr="00B74ED9">
                          <w:rPr>
                            <w:color w:val="D9D9D9" w:themeColor="background1" w:themeShade="D9"/>
                            <w:lang w:val="en"/>
                          </w:rPr>
                          <w:t>Ability</w:t>
                        </w:r>
                        <w:proofErr w:type="spellEnd"/>
                        <w:r w:rsidR="00664E00" w:rsidRPr="00B74ED9">
                          <w:rPr>
                            <w:color w:val="D9D9D9" w:themeColor="background1" w:themeShade="D9"/>
                            <w:lang w:val="en"/>
                          </w:rPr>
                          <w:t xml:space="preserve"> to </w:t>
                        </w:r>
                        <w:r w:rsidR="0093097D" w:rsidRPr="00B74ED9">
                          <w:rPr>
                            <w:color w:val="D9D9D9" w:themeColor="background1" w:themeShade="D9"/>
                            <w:lang w:val="en"/>
                          </w:rPr>
                          <w:t>work with a team</w:t>
                        </w:r>
                        <w:r w:rsidR="00B74ED9" w:rsidRPr="00B74ED9">
                          <w:rPr>
                            <w:color w:val="D9D9D9" w:themeColor="background1" w:themeShade="D9"/>
                            <w:lang w:val="en"/>
                          </w:rPr>
                          <w:t xml:space="preserve"> ,</w:t>
                        </w:r>
                        <w:r w:rsidR="00F95942" w:rsidRPr="00B74ED9">
                          <w:rPr>
                            <w:color w:val="D9D9D9" w:themeColor="background1" w:themeShade="D9"/>
                            <w:lang w:bidi="ar-JO"/>
                          </w:rPr>
                          <w:t>The ability to search good on the Internet</w:t>
                        </w:r>
                        <w:r w:rsidR="000A41A7" w:rsidRPr="00B74ED9">
                          <w:rPr>
                            <w:color w:val="D9D9D9" w:themeColor="background1" w:themeShade="D9"/>
                            <w:lang w:bidi="ar-JO"/>
                          </w:rPr>
                          <w:t xml:space="preserve"> </w:t>
                        </w:r>
                        <w:r w:rsidR="00B74ED9" w:rsidRPr="00B74ED9">
                          <w:rPr>
                            <w:color w:val="D9D9D9" w:themeColor="background1" w:themeShade="D9"/>
                            <w:lang w:bidi="ar-JO"/>
                          </w:rPr>
                          <w:t>,</w:t>
                        </w:r>
                        <w:r w:rsidR="00662439" w:rsidRPr="00B74ED9">
                          <w:rPr>
                            <w:color w:val="D9D9D9" w:themeColor="background1" w:themeShade="D9"/>
                            <w:lang w:bidi="ar-JO"/>
                          </w:rPr>
                          <w:t xml:space="preserve">The ability and speed to learn everything new </w:t>
                        </w:r>
                      </w:p>
                    </w:tc>
                  </w:tr>
                </w:tbl>
                <w:p w14:paraId="38218F6D" w14:textId="77777777" w:rsidR="00EE6A57" w:rsidRDefault="00EE6A57" w:rsidP="00216ED3">
                  <w:pPr>
                    <w:pStyle w:val="1"/>
                  </w:pPr>
                </w:p>
              </w:tc>
            </w:tr>
            <w:tr w:rsidR="00EE6A57" w14:paraId="5E60BA67" w14:textId="77777777" w:rsidTr="006A32F5">
              <w:trPr>
                <w:trHeight w:val="4120"/>
              </w:trPr>
              <w:tc>
                <w:tcPr>
                  <w:tcW w:w="4960" w:type="dxa"/>
                </w:tcPr>
                <w:p w14:paraId="15A37C57" w14:textId="36889FC0" w:rsidR="00EE6A57" w:rsidRPr="00850965" w:rsidRDefault="0078738C" w:rsidP="00AF21A8">
                  <w:pPr>
                    <w:pStyle w:val="1"/>
                    <w:rPr>
                      <w:color w:val="EC7546"/>
                      <w:sz w:val="24"/>
                      <w:szCs w:val="24"/>
                    </w:rPr>
                  </w:pPr>
                  <w:sdt>
                    <w:sdtPr>
                      <w:rPr>
                        <w:color w:val="EC7546"/>
                        <w:sz w:val="24"/>
                        <w:szCs w:val="24"/>
                      </w:rPr>
                      <w:alias w:val="Education:"/>
                      <w:tag w:val="Education:"/>
                      <w:id w:val="-1908763273"/>
                      <w:placeholder>
                        <w:docPart w:val="0E8C5C41D0C04275A793911EF19E4B6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E6A57" w:rsidRPr="00850965">
                        <w:rPr>
                          <w:color w:val="EC7546"/>
                          <w:sz w:val="24"/>
                          <w:szCs w:val="24"/>
                        </w:rPr>
                        <w:t>Education</w:t>
                      </w:r>
                    </w:sdtContent>
                  </w:sdt>
                  <w:r w:rsidR="00EE6A57" w:rsidRPr="00850965">
                    <w:rPr>
                      <w:color w:val="EC7546"/>
                      <w:sz w:val="24"/>
                      <w:szCs w:val="24"/>
                    </w:rPr>
                    <w:t xml:space="preserve">  :</w:t>
                  </w:r>
                </w:p>
                <w:tbl>
                  <w:tblPr>
                    <w:tblStyle w:val="aa"/>
                    <w:tblW w:w="5043" w:type="dxa"/>
                    <w:tblInd w:w="65" w:type="dxa"/>
                    <w:tblBorders>
                      <w:left w:val="dotted" w:sz="18" w:space="0" w:color="BFBFBF" w:themeColor="background1" w:themeShade="BF"/>
                    </w:tblBorders>
                    <w:tblLayout w:type="fixed"/>
                    <w:tblCellMar>
                      <w:left w:w="576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Education layout table"/>
                  </w:tblPr>
                  <w:tblGrid>
                    <w:gridCol w:w="5043"/>
                  </w:tblGrid>
                  <w:tr w:rsidR="00EE6A57" w:rsidRPr="00CF1A49" w14:paraId="4EF895E4" w14:textId="77777777" w:rsidTr="006A32F5">
                    <w:trPr>
                      <w:trHeight w:val="2452"/>
                    </w:trPr>
                    <w:tc>
                      <w:tcPr>
                        <w:tcW w:w="5043" w:type="dxa"/>
                        <w:tcMar>
                          <w:top w:w="216" w:type="dxa"/>
                        </w:tcMar>
                      </w:tcPr>
                      <w:p w14:paraId="3BE5DF1C" w14:textId="10F4AB86" w:rsidR="00EE6A57" w:rsidRPr="006B0D23" w:rsidRDefault="00EE6A57" w:rsidP="00AF21A8">
                        <w:pPr>
                          <w:pStyle w:val="31"/>
                          <w:contextualSpacing w:val="0"/>
                          <w:outlineLvl w:val="2"/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6B0D2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2016 - 2020</w:t>
                        </w:r>
                      </w:p>
                      <w:p w14:paraId="7CAD1647" w14:textId="77777777" w:rsidR="00EE6A57" w:rsidRPr="009C6399" w:rsidRDefault="00EE6A57" w:rsidP="00AF21A8">
                        <w:pPr>
                          <w:rPr>
                            <w:color w:val="FFFFFF" w:themeColor="background1"/>
                          </w:rPr>
                        </w:pPr>
                        <w:r w:rsidRPr="009C639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" w:bidi="ar-JO"/>
                          </w:rPr>
                          <w:t>Al-</w:t>
                        </w:r>
                        <w:proofErr w:type="spellStart"/>
                        <w:r w:rsidRPr="009C639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" w:bidi="ar-JO"/>
                          </w:rPr>
                          <w:t>zaytoonah</w:t>
                        </w:r>
                        <w:proofErr w:type="spellEnd"/>
                        <w:r w:rsidRPr="009C639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" w:bidi="ar-JO"/>
                          </w:rPr>
                          <w:t xml:space="preserve"> University of </w:t>
                        </w:r>
                        <w:proofErr w:type="spellStart"/>
                        <w:r w:rsidRPr="009C639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" w:bidi="ar-JO"/>
                          </w:rPr>
                          <w:t>jordan</w:t>
                        </w:r>
                        <w:proofErr w:type="spellEnd"/>
                        <w:r w:rsidRPr="009C6399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173C8B38" w14:textId="0E958D1F" w:rsidR="00EE6A57" w:rsidRDefault="00EE6A57" w:rsidP="00AF21A8">
                        <w:r w:rsidRPr="00480791">
                          <w:rPr>
                            <w:color w:val="auto"/>
                          </w:rPr>
                          <w:t>Bachelor</w:t>
                        </w:r>
                        <w:r w:rsidRPr="00480791">
                          <w:rPr>
                            <w:rFonts w:hint="cs"/>
                            <w:color w:val="auto"/>
                            <w:rtl/>
                          </w:rPr>
                          <w:t xml:space="preserve"> </w:t>
                        </w:r>
                        <w:r w:rsidRPr="00CF57BF">
                          <w:rPr>
                            <w:color w:val="auto"/>
                          </w:rPr>
                          <w:t>Degree</w:t>
                        </w:r>
                        <w:r w:rsidRPr="00CF57BF">
                          <w:rPr>
                            <w:rFonts w:hint="cs"/>
                            <w:color w:val="auto"/>
                            <w:rtl/>
                          </w:rPr>
                          <w:t xml:space="preserve"> </w:t>
                        </w:r>
                        <w:r w:rsidRPr="00CF57BF">
                          <w:rPr>
                            <w:color w:val="auto"/>
                          </w:rPr>
                          <w:t xml:space="preserve">in </w:t>
                        </w:r>
                        <w:r w:rsidRPr="00710AB4">
                          <w:rPr>
                            <w:b/>
                            <w:bCs/>
                            <w:color w:val="FFFFFF" w:themeColor="background1"/>
                          </w:rPr>
                          <w:t xml:space="preserve">Software Engineering </w:t>
                        </w:r>
                      </w:p>
                      <w:p w14:paraId="5DBF3BC7" w14:textId="77777777" w:rsidR="00EE6A57" w:rsidRDefault="00EE6A57" w:rsidP="00AF21A8"/>
                      <w:p w14:paraId="3CAF2233" w14:textId="3AB6D6EE" w:rsidR="00EE6A57" w:rsidRPr="006B0D23" w:rsidRDefault="00EE6A57" w:rsidP="00AF21A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200" w:line="276" w:lineRule="auto"/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6B0D23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2006</w:t>
                        </w:r>
                        <w:r w:rsidR="006B0D23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r w:rsidRPr="006B0D23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-</w:t>
                        </w:r>
                        <w:r w:rsidR="006B0D23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r w:rsidRPr="006B0D23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2015</w:t>
                        </w:r>
                      </w:p>
                      <w:p w14:paraId="25BFC9D5" w14:textId="4CB85AB4" w:rsidR="00EE6A57" w:rsidRPr="00480791" w:rsidRDefault="00EE6A57" w:rsidP="00AF21A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200" w:line="276" w:lineRule="auto"/>
                          <w:rPr>
                            <w:color w:val="auto"/>
                          </w:rPr>
                        </w:pPr>
                        <w:r w:rsidRPr="00480791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>Al</w:t>
                        </w:r>
                        <w:r w:rsidR="0007414C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 xml:space="preserve"> </w:t>
                        </w:r>
                        <w:proofErr w:type="spellStart"/>
                        <w:r w:rsidR="0007414C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>Y</w:t>
                        </w:r>
                        <w:r w:rsidRPr="00480791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>ad</w:t>
                        </w:r>
                        <w:r w:rsidR="0007414C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>o</w:t>
                        </w:r>
                        <w:r w:rsidRPr="00480791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>d</w:t>
                        </w:r>
                        <w:r w:rsidR="0007414C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>a</w:t>
                        </w:r>
                        <w:proofErr w:type="spellEnd"/>
                        <w:r w:rsidRPr="00480791">
                          <w:rPr>
                            <w:rFonts w:ascii="Calibri" w:hAnsi="Calibri" w:cs="Calibri"/>
                            <w:b/>
                            <w:bCs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 xml:space="preserve"> School</w:t>
                        </w:r>
                        <w:r w:rsidRPr="00480791">
                          <w:rPr>
                            <w:color w:val="auto"/>
                          </w:rPr>
                          <w:t xml:space="preserve">  </w:t>
                        </w:r>
                      </w:p>
                      <w:p w14:paraId="49AEB8E9" w14:textId="0A638486" w:rsidR="00EE6A57" w:rsidRPr="00B74ED9" w:rsidRDefault="00EE6A57" w:rsidP="00B74ED9">
                        <w:pPr>
                          <w:rPr>
                            <w:rFonts w:ascii="Calibri" w:hAnsi="Calibri" w:cs="Calibri"/>
                            <w:color w:val="auto"/>
                            <w:sz w:val="24"/>
                            <w:szCs w:val="24"/>
                            <w:lang w:val="en" w:bidi="ar-JO"/>
                          </w:rPr>
                        </w:pPr>
                        <w:r w:rsidRPr="00CF57BF">
                          <w:rPr>
                            <w:rFonts w:ascii="Calibri" w:hAnsi="Calibri" w:cs="Calibri"/>
                            <w:color w:val="auto"/>
                            <w:sz w:val="24"/>
                            <w:szCs w:val="24"/>
                            <w:lang w:val="en" w:bidi="ar-JO"/>
                          </w:rPr>
                          <w:t xml:space="preserve">High School </w:t>
                        </w:r>
                        <w:r w:rsidRPr="00710AB4"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  <w:lang w:val="en" w:bidi="ar-JO"/>
                          </w:rPr>
                          <w:t xml:space="preserve">in </w:t>
                        </w:r>
                        <w:proofErr w:type="spellStart"/>
                        <w:r w:rsidRPr="00710AB4"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" w:bidi="ar-JO"/>
                          </w:rPr>
                          <w:t>I</w:t>
                        </w:r>
                        <w:r w:rsidRPr="00710AB4"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lang w:val="en" w:bidi="ar-JO"/>
                          </w:rPr>
                          <w:t>nformations</w:t>
                        </w:r>
                        <w:proofErr w:type="spellEnd"/>
                        <w:r w:rsidRPr="00710AB4"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lang w:val="en" w:bidi="ar-JO"/>
                          </w:rPr>
                          <w:t xml:space="preserve"> Technology</w:t>
                        </w:r>
                      </w:p>
                    </w:tc>
                  </w:tr>
                </w:tbl>
                <w:p w14:paraId="52E03CE5" w14:textId="77777777" w:rsidR="00EE6A57" w:rsidRDefault="00EE6A57" w:rsidP="00216ED3">
                  <w:pPr>
                    <w:pStyle w:val="1"/>
                  </w:pPr>
                </w:p>
              </w:tc>
              <w:tc>
                <w:tcPr>
                  <w:tcW w:w="6484" w:type="dxa"/>
                  <w:vMerge/>
                </w:tcPr>
                <w:p w14:paraId="7F8CFA06" w14:textId="77777777" w:rsidR="00EE6A57" w:rsidRDefault="00EE6A57" w:rsidP="00216ED3">
                  <w:pPr>
                    <w:pStyle w:val="1"/>
                  </w:pPr>
                </w:p>
              </w:tc>
            </w:tr>
            <w:tr w:rsidR="00EE6A57" w14:paraId="047CAEC6" w14:textId="77777777" w:rsidTr="006A32F5">
              <w:trPr>
                <w:trHeight w:val="2987"/>
              </w:trPr>
              <w:tc>
                <w:tcPr>
                  <w:tcW w:w="4960" w:type="dxa"/>
                </w:tcPr>
                <w:p w14:paraId="69508B41" w14:textId="77777777" w:rsidR="00EE6A57" w:rsidRPr="00850965" w:rsidRDefault="00EE6A57" w:rsidP="00EE6A57">
                  <w:pPr>
                    <w:pStyle w:val="1"/>
                    <w:rPr>
                      <w:color w:val="EC7546"/>
                      <w:sz w:val="24"/>
                      <w:szCs w:val="24"/>
                    </w:rPr>
                  </w:pPr>
                  <w:proofErr w:type="gramStart"/>
                  <w:r w:rsidRPr="00850965">
                    <w:rPr>
                      <w:color w:val="EC7546"/>
                      <w:sz w:val="24"/>
                      <w:szCs w:val="24"/>
                    </w:rPr>
                    <w:t>Languages  :</w:t>
                  </w:r>
                  <w:proofErr w:type="gramEnd"/>
                </w:p>
                <w:p w14:paraId="51FB2F84" w14:textId="77777777" w:rsidR="00EE6A57" w:rsidRPr="00EE6A57" w:rsidRDefault="00EE6A57" w:rsidP="00EE6A57">
                  <w:pPr>
                    <w:pStyle w:val="1"/>
                    <w:rPr>
                      <w:sz w:val="24"/>
                      <w:szCs w:val="24"/>
                    </w:rPr>
                  </w:pPr>
                </w:p>
                <w:p w14:paraId="2C5AB684" w14:textId="6AB60745" w:rsidR="00EE6A57" w:rsidRPr="0093097D" w:rsidRDefault="00223EBE" w:rsidP="000F7495">
                  <w:pPr>
                    <w:pStyle w:val="ContactInfo"/>
                    <w:jc w:val="left"/>
                    <w:rPr>
                      <w:color w:val="D9D9D9" w:themeColor="background1" w:themeShade="D9"/>
                      <w:lang w:val="en-GB"/>
                    </w:rPr>
                  </w:pPr>
                  <w:r>
                    <w:rPr>
                      <w:b/>
                      <w:bCs/>
                      <w:noProof/>
                      <w:color w:val="D9D9D9" w:themeColor="background1" w:themeShade="D9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036C31D" wp14:editId="65A323F2">
                            <wp:simplePos x="0" y="0"/>
                            <wp:positionH relativeFrom="column">
                              <wp:posOffset>1626918</wp:posOffset>
                            </wp:positionH>
                            <wp:positionV relativeFrom="paragraph">
                              <wp:posOffset>57206</wp:posOffset>
                            </wp:positionV>
                            <wp:extent cx="1282411" cy="115747"/>
                            <wp:effectExtent l="0" t="0" r="13335" b="17780"/>
                            <wp:wrapNone/>
                            <wp:docPr id="3" name="مستطيل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2411" cy="1157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37B3E3" id="مستطيل 3" o:spid="_x0000_s1026" style="position:absolute;margin-left:128.1pt;margin-top:4.5pt;width:101pt;height: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" fillcolor="#4472c4 [3204]" strokecolor="#4472c4 [3204]" strokeweight="1pt"/>
                        </w:pict>
                      </mc:Fallback>
                    </mc:AlternateContent>
                  </w:r>
                  <w:r w:rsidR="000F7495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EE6A57" w:rsidRPr="009C6399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Arabic </w:t>
                  </w:r>
                  <w:r w:rsidR="00664E00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 </w:t>
                  </w:r>
                  <w:r w:rsidR="00EE6A57" w:rsidRPr="009C6399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>:</w:t>
                  </w:r>
                  <w:proofErr w:type="gramEnd"/>
                  <w:r w:rsidR="0093097D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 </w:t>
                  </w:r>
                  <w:r w:rsidR="00664E00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 </w:t>
                  </w:r>
                  <w:r w:rsidR="0093097D">
                    <w:rPr>
                      <w:color w:val="D9D9D9" w:themeColor="background1" w:themeShade="D9"/>
                      <w:lang w:val="en-GB"/>
                    </w:rPr>
                    <w:t>Native language</w:t>
                  </w:r>
                </w:p>
                <w:p w14:paraId="2F18BE72" w14:textId="3CB80982" w:rsidR="00EE6A57" w:rsidRPr="009C6399" w:rsidRDefault="00EE6A57" w:rsidP="00EE6A57">
                  <w:pPr>
                    <w:pStyle w:val="ContactInfo"/>
                    <w:jc w:val="left"/>
                    <w:rPr>
                      <w:color w:val="D9D9D9" w:themeColor="background1" w:themeShade="D9"/>
                    </w:rPr>
                  </w:pPr>
                </w:p>
                <w:p w14:paraId="3FDBF5EF" w14:textId="67DE373A" w:rsidR="00EE6A57" w:rsidRDefault="000F7495" w:rsidP="00EE6A57">
                  <w:pPr>
                    <w:pStyle w:val="ContactInfo"/>
                    <w:jc w:val="left"/>
                  </w:pPr>
                  <w:r>
                    <w:rPr>
                      <w:b/>
                      <w:bCs/>
                      <w:noProof/>
                      <w:color w:val="D9D9D9" w:themeColor="background1" w:themeShade="D9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9B04318" wp14:editId="7E71BD89">
                            <wp:simplePos x="0" y="0"/>
                            <wp:positionH relativeFrom="column">
                              <wp:posOffset>2616200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288925" cy="115570"/>
                            <wp:effectExtent l="0" t="0" r="15875" b="17780"/>
                            <wp:wrapNone/>
                            <wp:docPr id="4" name="مستطيل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8925" cy="1155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A6D74F" id="مستطيل 4" o:spid="_x0000_s1026" style="position:absolute;margin-left:206pt;margin-top:4.75pt;width:22.75pt;height: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" fillcolor="white [3212]" strokecolor="#1f3763 [1604]" strokeweight="1pt"/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color w:val="D9D9D9" w:themeColor="background1" w:themeShade="D9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34810FF" wp14:editId="7F99030E">
                            <wp:simplePos x="0" y="0"/>
                            <wp:positionH relativeFrom="column">
                              <wp:posOffset>1626870</wp:posOffset>
                            </wp:positionH>
                            <wp:positionV relativeFrom="paragraph">
                              <wp:posOffset>60755</wp:posOffset>
                            </wp:positionV>
                            <wp:extent cx="1282411" cy="115747"/>
                            <wp:effectExtent l="0" t="0" r="13335" b="17780"/>
                            <wp:wrapNone/>
                            <wp:docPr id="1" name="مستطيل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2411" cy="1157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159DA5" id="مستطيل 1" o:spid="_x0000_s1026" style="position:absolute;margin-left:128.1pt;margin-top:4.8pt;width:101pt;height: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" fillcolor="#4472c4 [3204]" strokecolor="#4472c4 [3204]" strokeweight="1pt"/>
                        </w:pict>
                      </mc:Fallback>
                    </mc:AlternateContent>
                  </w:r>
                  <w:r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EE6A57" w:rsidRPr="009C6399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>English</w:t>
                  </w:r>
                  <w:r w:rsidR="00664E00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 </w:t>
                  </w:r>
                  <w:r w:rsidR="00EE6A57" w:rsidRPr="009C6399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>:</w:t>
                  </w:r>
                  <w:proofErr w:type="gramEnd"/>
                  <w:r w:rsidR="00664E00">
                    <w:rPr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  <w:t xml:space="preserve"> </w:t>
                  </w:r>
                  <w:r w:rsidR="00EE6A57" w:rsidRPr="009C6399">
                    <w:rPr>
                      <w:color w:val="D9D9D9" w:themeColor="background1" w:themeShade="D9"/>
                    </w:rPr>
                    <w:t xml:space="preserve"> </w:t>
                  </w:r>
                  <w:r w:rsidR="00664E00">
                    <w:rPr>
                      <w:color w:val="D9D9D9" w:themeColor="background1" w:themeShade="D9"/>
                    </w:rPr>
                    <w:t>G</w:t>
                  </w:r>
                  <w:r w:rsidR="00EE6A57" w:rsidRPr="009C6399">
                    <w:rPr>
                      <w:color w:val="D9D9D9" w:themeColor="background1" w:themeShade="D9"/>
                    </w:rPr>
                    <w:t>ood</w:t>
                  </w:r>
                </w:p>
              </w:tc>
              <w:tc>
                <w:tcPr>
                  <w:tcW w:w="6484" w:type="dxa"/>
                  <w:vMerge/>
                </w:tcPr>
                <w:p w14:paraId="7476969B" w14:textId="77777777" w:rsidR="00EE6A57" w:rsidRDefault="00EE6A57" w:rsidP="00216ED3">
                  <w:pPr>
                    <w:pStyle w:val="1"/>
                  </w:pPr>
                </w:p>
              </w:tc>
            </w:tr>
          </w:tbl>
          <w:p w14:paraId="6FF8E842" w14:textId="73C65522" w:rsidR="001755A8" w:rsidRPr="00CF1A49" w:rsidRDefault="001755A8" w:rsidP="00216ED3">
            <w:pPr>
              <w:contextualSpacing w:val="0"/>
            </w:pPr>
          </w:p>
        </w:tc>
      </w:tr>
    </w:tbl>
    <w:p w14:paraId="261B491F" w14:textId="77777777" w:rsidR="00B51D1B" w:rsidRPr="006E1507" w:rsidRDefault="00B51D1B" w:rsidP="00515886"/>
    <w:sectPr w:rsidR="00B51D1B" w:rsidRPr="006E1507" w:rsidSect="00AF21A8">
      <w:footerReference w:type="default" r:id="rId11"/>
      <w:headerReference w:type="first" r:id="rId12"/>
      <w:pgSz w:w="12240" w:h="15840" w:code="1"/>
      <w:pgMar w:top="454" w:right="454" w:bottom="454" w:left="45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7A5D" w14:textId="77777777" w:rsidR="0078738C" w:rsidRDefault="0078738C" w:rsidP="0068194B">
      <w:r>
        <w:separator/>
      </w:r>
    </w:p>
    <w:p w14:paraId="1F62F0D8" w14:textId="77777777" w:rsidR="0078738C" w:rsidRDefault="0078738C"/>
    <w:p w14:paraId="31BE44A5" w14:textId="77777777" w:rsidR="0078738C" w:rsidRDefault="0078738C"/>
  </w:endnote>
  <w:endnote w:type="continuationSeparator" w:id="0">
    <w:p w14:paraId="4A5AE1F2" w14:textId="77777777" w:rsidR="0078738C" w:rsidRDefault="0078738C" w:rsidP="0068194B">
      <w:r>
        <w:continuationSeparator/>
      </w:r>
    </w:p>
    <w:p w14:paraId="1B9ADCB4" w14:textId="77777777" w:rsidR="0078738C" w:rsidRDefault="0078738C"/>
    <w:p w14:paraId="1F11AC6D" w14:textId="77777777" w:rsidR="0078738C" w:rsidRDefault="00787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6F1AD" w14:textId="77777777" w:rsidR="002B2958" w:rsidRDefault="002B295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C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DB4A" w14:textId="77777777" w:rsidR="0078738C" w:rsidRDefault="0078738C" w:rsidP="0068194B">
      <w:r>
        <w:separator/>
      </w:r>
    </w:p>
    <w:p w14:paraId="6D3A565C" w14:textId="77777777" w:rsidR="0078738C" w:rsidRDefault="0078738C"/>
    <w:p w14:paraId="720FF544" w14:textId="77777777" w:rsidR="0078738C" w:rsidRDefault="0078738C"/>
  </w:footnote>
  <w:footnote w:type="continuationSeparator" w:id="0">
    <w:p w14:paraId="010E121B" w14:textId="77777777" w:rsidR="0078738C" w:rsidRDefault="0078738C" w:rsidP="0068194B">
      <w:r>
        <w:continuationSeparator/>
      </w:r>
    </w:p>
    <w:p w14:paraId="13D953B4" w14:textId="77777777" w:rsidR="0078738C" w:rsidRDefault="0078738C"/>
    <w:p w14:paraId="136CD538" w14:textId="77777777" w:rsidR="0078738C" w:rsidRDefault="00787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6C61" w14:textId="77777777" w:rsidR="00236D54" w:rsidRPr="004E01EB" w:rsidRDefault="00F476C4" w:rsidP="005A1B10">
    <w:pPr>
      <w:pStyle w:val="a7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162994" wp14:editId="6346110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4237B9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E13C5A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FFFFFFFE"/>
    <w:multiLevelType w:val="singleLevel"/>
    <w:tmpl w:val="D5EA2DBE"/>
    <w:lvl w:ilvl="0">
      <w:numFmt w:val="bullet"/>
      <w:lvlText w:val="*"/>
      <w:lvlJc w:val="left"/>
    </w:lvl>
  </w:abstractNum>
  <w:abstractNum w:abstractNumId="11" w15:restartNumberingAfterBreak="0">
    <w:nsid w:val="0633105F"/>
    <w:multiLevelType w:val="hybridMultilevel"/>
    <w:tmpl w:val="AE440EFA"/>
    <w:lvl w:ilvl="0" w:tplc="436E489A">
      <w:numFmt w:val="bullet"/>
      <w:lvlText w:val="-"/>
      <w:lvlJc w:val="left"/>
      <w:pPr>
        <w:ind w:left="1360" w:hanging="360"/>
      </w:pPr>
      <w:rPr>
        <w:rFonts w:ascii="Georgia" w:eastAsiaTheme="majorEastAsia" w:hAnsi="Georgia" w:cstheme="majorBidi" w:hint="default"/>
        <w:b/>
        <w:color w:val="262626" w:themeColor="text1" w:themeTint="D9"/>
        <w:sz w:val="28"/>
      </w:rPr>
    </w:lvl>
    <w:lvl w:ilvl="1" w:tplc="08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067E4BBA"/>
    <w:multiLevelType w:val="hybridMultilevel"/>
    <w:tmpl w:val="CA1E74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DBD5F67"/>
    <w:multiLevelType w:val="hybridMultilevel"/>
    <w:tmpl w:val="5AFA91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540505"/>
    <w:multiLevelType w:val="hybridMultilevel"/>
    <w:tmpl w:val="93C2E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637232"/>
    <w:multiLevelType w:val="hybridMultilevel"/>
    <w:tmpl w:val="7A2EC4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7F40D9B"/>
    <w:multiLevelType w:val="hybridMultilevel"/>
    <w:tmpl w:val="4B78A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9"/>
  </w:num>
  <w:num w:numId="16">
    <w:abstractNumId w:val="14"/>
  </w:num>
  <w:num w:numId="17">
    <w:abstractNumId w:val="17"/>
  </w:num>
  <w:num w:numId="18">
    <w:abstractNumId w:val="1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2e2452,#2f294b,#2d273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FE"/>
    <w:rsid w:val="000001EF"/>
    <w:rsid w:val="00007322"/>
    <w:rsid w:val="00007728"/>
    <w:rsid w:val="00024584"/>
    <w:rsid w:val="00024730"/>
    <w:rsid w:val="000277E3"/>
    <w:rsid w:val="00037F8C"/>
    <w:rsid w:val="00055E95"/>
    <w:rsid w:val="0007021F"/>
    <w:rsid w:val="000706E0"/>
    <w:rsid w:val="0007414C"/>
    <w:rsid w:val="000A41A7"/>
    <w:rsid w:val="000B2BA5"/>
    <w:rsid w:val="000D0E7E"/>
    <w:rsid w:val="000F2F8C"/>
    <w:rsid w:val="000F5C01"/>
    <w:rsid w:val="000F7110"/>
    <w:rsid w:val="000F7495"/>
    <w:rsid w:val="000F7514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92C"/>
    <w:rsid w:val="00191F09"/>
    <w:rsid w:val="00192008"/>
    <w:rsid w:val="001A285D"/>
    <w:rsid w:val="001C0E68"/>
    <w:rsid w:val="001C4B6F"/>
    <w:rsid w:val="001D0BF1"/>
    <w:rsid w:val="001E3120"/>
    <w:rsid w:val="001E7E0C"/>
    <w:rsid w:val="001F0BB0"/>
    <w:rsid w:val="001F4E6D"/>
    <w:rsid w:val="001F6140"/>
    <w:rsid w:val="001F64C4"/>
    <w:rsid w:val="00203573"/>
    <w:rsid w:val="0020597D"/>
    <w:rsid w:val="00213B4C"/>
    <w:rsid w:val="00216ED3"/>
    <w:rsid w:val="00223EBE"/>
    <w:rsid w:val="002253B0"/>
    <w:rsid w:val="00236D54"/>
    <w:rsid w:val="00241D8C"/>
    <w:rsid w:val="00241FDB"/>
    <w:rsid w:val="0024720C"/>
    <w:rsid w:val="00254099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FA9"/>
    <w:rsid w:val="002D6137"/>
    <w:rsid w:val="002E7E61"/>
    <w:rsid w:val="002F05E5"/>
    <w:rsid w:val="002F254D"/>
    <w:rsid w:val="002F30E4"/>
    <w:rsid w:val="002F7EB3"/>
    <w:rsid w:val="00307140"/>
    <w:rsid w:val="00316DFF"/>
    <w:rsid w:val="00325B57"/>
    <w:rsid w:val="00326EE2"/>
    <w:rsid w:val="00336056"/>
    <w:rsid w:val="003544E1"/>
    <w:rsid w:val="00366398"/>
    <w:rsid w:val="003A0632"/>
    <w:rsid w:val="003A30E5"/>
    <w:rsid w:val="003A52CA"/>
    <w:rsid w:val="003A6ADF"/>
    <w:rsid w:val="003A6CD0"/>
    <w:rsid w:val="003B5258"/>
    <w:rsid w:val="003B5928"/>
    <w:rsid w:val="003D0B4B"/>
    <w:rsid w:val="003D380F"/>
    <w:rsid w:val="003E160D"/>
    <w:rsid w:val="003F1D5F"/>
    <w:rsid w:val="0040202C"/>
    <w:rsid w:val="00405128"/>
    <w:rsid w:val="00406CFF"/>
    <w:rsid w:val="00406D0F"/>
    <w:rsid w:val="00416B25"/>
    <w:rsid w:val="00420592"/>
    <w:rsid w:val="004319E0"/>
    <w:rsid w:val="00434074"/>
    <w:rsid w:val="00437A06"/>
    <w:rsid w:val="00437E8C"/>
    <w:rsid w:val="00440225"/>
    <w:rsid w:val="004726BC"/>
    <w:rsid w:val="00474105"/>
    <w:rsid w:val="00480791"/>
    <w:rsid w:val="00480E6E"/>
    <w:rsid w:val="004832AD"/>
    <w:rsid w:val="00486277"/>
    <w:rsid w:val="00494CF6"/>
    <w:rsid w:val="00495F8D"/>
    <w:rsid w:val="004A1FAE"/>
    <w:rsid w:val="004A32FF"/>
    <w:rsid w:val="004B06EB"/>
    <w:rsid w:val="004B5322"/>
    <w:rsid w:val="004B6AD0"/>
    <w:rsid w:val="004C2D5D"/>
    <w:rsid w:val="004C33E1"/>
    <w:rsid w:val="004E01EB"/>
    <w:rsid w:val="004E2794"/>
    <w:rsid w:val="00510392"/>
    <w:rsid w:val="00513E2A"/>
    <w:rsid w:val="00515886"/>
    <w:rsid w:val="00532B2E"/>
    <w:rsid w:val="0055105A"/>
    <w:rsid w:val="00565A98"/>
    <w:rsid w:val="00566A35"/>
    <w:rsid w:val="0056701E"/>
    <w:rsid w:val="005740D7"/>
    <w:rsid w:val="005A0F26"/>
    <w:rsid w:val="005A1B10"/>
    <w:rsid w:val="005A6850"/>
    <w:rsid w:val="005B1B1B"/>
    <w:rsid w:val="005C5932"/>
    <w:rsid w:val="005D2CBB"/>
    <w:rsid w:val="005D3CA7"/>
    <w:rsid w:val="005D4CC1"/>
    <w:rsid w:val="005D61FA"/>
    <w:rsid w:val="005F4B91"/>
    <w:rsid w:val="005F55D2"/>
    <w:rsid w:val="00614D39"/>
    <w:rsid w:val="0062312F"/>
    <w:rsid w:val="00625F2C"/>
    <w:rsid w:val="00640A69"/>
    <w:rsid w:val="00641C26"/>
    <w:rsid w:val="006429FE"/>
    <w:rsid w:val="006618E9"/>
    <w:rsid w:val="00662439"/>
    <w:rsid w:val="00664E00"/>
    <w:rsid w:val="00665557"/>
    <w:rsid w:val="00667B13"/>
    <w:rsid w:val="0067680E"/>
    <w:rsid w:val="0068194B"/>
    <w:rsid w:val="00692703"/>
    <w:rsid w:val="006A1962"/>
    <w:rsid w:val="006A32F5"/>
    <w:rsid w:val="006A46F9"/>
    <w:rsid w:val="006B0D23"/>
    <w:rsid w:val="006B5D48"/>
    <w:rsid w:val="006B7D7B"/>
    <w:rsid w:val="006C1A5E"/>
    <w:rsid w:val="006D1A78"/>
    <w:rsid w:val="006E1507"/>
    <w:rsid w:val="007020F2"/>
    <w:rsid w:val="00710AB4"/>
    <w:rsid w:val="00712D8B"/>
    <w:rsid w:val="0072082C"/>
    <w:rsid w:val="007273B7"/>
    <w:rsid w:val="00733E0A"/>
    <w:rsid w:val="0074403D"/>
    <w:rsid w:val="00745C36"/>
    <w:rsid w:val="00746D44"/>
    <w:rsid w:val="0075357C"/>
    <w:rsid w:val="007538DC"/>
    <w:rsid w:val="00757803"/>
    <w:rsid w:val="00782303"/>
    <w:rsid w:val="0078738C"/>
    <w:rsid w:val="0079206B"/>
    <w:rsid w:val="00793CEE"/>
    <w:rsid w:val="00796076"/>
    <w:rsid w:val="007C0566"/>
    <w:rsid w:val="007C606B"/>
    <w:rsid w:val="007E6A61"/>
    <w:rsid w:val="00801140"/>
    <w:rsid w:val="00803404"/>
    <w:rsid w:val="008153C0"/>
    <w:rsid w:val="008204C6"/>
    <w:rsid w:val="00834955"/>
    <w:rsid w:val="00850965"/>
    <w:rsid w:val="00855B59"/>
    <w:rsid w:val="00860461"/>
    <w:rsid w:val="0086487C"/>
    <w:rsid w:val="00870B20"/>
    <w:rsid w:val="008829F8"/>
    <w:rsid w:val="00885897"/>
    <w:rsid w:val="008A6357"/>
    <w:rsid w:val="008A6538"/>
    <w:rsid w:val="008B11A8"/>
    <w:rsid w:val="008C7056"/>
    <w:rsid w:val="008F3B14"/>
    <w:rsid w:val="00901899"/>
    <w:rsid w:val="00902796"/>
    <w:rsid w:val="0090344B"/>
    <w:rsid w:val="00905715"/>
    <w:rsid w:val="0091321E"/>
    <w:rsid w:val="00913946"/>
    <w:rsid w:val="0092014E"/>
    <w:rsid w:val="0092726B"/>
    <w:rsid w:val="0093097D"/>
    <w:rsid w:val="0093419D"/>
    <w:rsid w:val="009361BA"/>
    <w:rsid w:val="00944F78"/>
    <w:rsid w:val="009510E7"/>
    <w:rsid w:val="00952C89"/>
    <w:rsid w:val="009571D8"/>
    <w:rsid w:val="009650EA"/>
    <w:rsid w:val="009717C4"/>
    <w:rsid w:val="0097790C"/>
    <w:rsid w:val="0098506E"/>
    <w:rsid w:val="00987378"/>
    <w:rsid w:val="009910F6"/>
    <w:rsid w:val="009A44CE"/>
    <w:rsid w:val="009C4DFC"/>
    <w:rsid w:val="009C6399"/>
    <w:rsid w:val="009D36CC"/>
    <w:rsid w:val="009D44F8"/>
    <w:rsid w:val="009D64AB"/>
    <w:rsid w:val="009E2402"/>
    <w:rsid w:val="009E3160"/>
    <w:rsid w:val="009E7C75"/>
    <w:rsid w:val="009F0BC1"/>
    <w:rsid w:val="009F220C"/>
    <w:rsid w:val="009F3B05"/>
    <w:rsid w:val="009F4931"/>
    <w:rsid w:val="00A14534"/>
    <w:rsid w:val="00A1574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D3F"/>
    <w:rsid w:val="00A615E1"/>
    <w:rsid w:val="00A626E7"/>
    <w:rsid w:val="00A755E8"/>
    <w:rsid w:val="00A86861"/>
    <w:rsid w:val="00A93A5D"/>
    <w:rsid w:val="00A978C7"/>
    <w:rsid w:val="00AA7D15"/>
    <w:rsid w:val="00AB32F8"/>
    <w:rsid w:val="00AB610B"/>
    <w:rsid w:val="00AD360E"/>
    <w:rsid w:val="00AD40FB"/>
    <w:rsid w:val="00AD782D"/>
    <w:rsid w:val="00AE7650"/>
    <w:rsid w:val="00AF10E1"/>
    <w:rsid w:val="00AF21A8"/>
    <w:rsid w:val="00B03887"/>
    <w:rsid w:val="00B10EBE"/>
    <w:rsid w:val="00B236F1"/>
    <w:rsid w:val="00B50F99"/>
    <w:rsid w:val="00B51D1B"/>
    <w:rsid w:val="00B540F4"/>
    <w:rsid w:val="00B60FD0"/>
    <w:rsid w:val="00B622DF"/>
    <w:rsid w:val="00B6332A"/>
    <w:rsid w:val="00B74ED9"/>
    <w:rsid w:val="00B81760"/>
    <w:rsid w:val="00B81EB6"/>
    <w:rsid w:val="00B8494C"/>
    <w:rsid w:val="00BA1546"/>
    <w:rsid w:val="00BB182E"/>
    <w:rsid w:val="00BB345C"/>
    <w:rsid w:val="00BB4E51"/>
    <w:rsid w:val="00BC20DE"/>
    <w:rsid w:val="00BD431F"/>
    <w:rsid w:val="00BE2C36"/>
    <w:rsid w:val="00BE423E"/>
    <w:rsid w:val="00BF0489"/>
    <w:rsid w:val="00BF61AC"/>
    <w:rsid w:val="00C00406"/>
    <w:rsid w:val="00C10679"/>
    <w:rsid w:val="00C3060E"/>
    <w:rsid w:val="00C32411"/>
    <w:rsid w:val="00C412C1"/>
    <w:rsid w:val="00C47FA6"/>
    <w:rsid w:val="00C57FC6"/>
    <w:rsid w:val="00C656D9"/>
    <w:rsid w:val="00C66A7D"/>
    <w:rsid w:val="00C779DA"/>
    <w:rsid w:val="00C814F7"/>
    <w:rsid w:val="00CA4B4D"/>
    <w:rsid w:val="00CB35C3"/>
    <w:rsid w:val="00CB5FB5"/>
    <w:rsid w:val="00CD323D"/>
    <w:rsid w:val="00CE4030"/>
    <w:rsid w:val="00CE64B3"/>
    <w:rsid w:val="00CF1A49"/>
    <w:rsid w:val="00CF57BF"/>
    <w:rsid w:val="00D0630C"/>
    <w:rsid w:val="00D243A9"/>
    <w:rsid w:val="00D305E5"/>
    <w:rsid w:val="00D32440"/>
    <w:rsid w:val="00D37CD3"/>
    <w:rsid w:val="00D47A4C"/>
    <w:rsid w:val="00D66A52"/>
    <w:rsid w:val="00D66EFA"/>
    <w:rsid w:val="00D72A2D"/>
    <w:rsid w:val="00D9521A"/>
    <w:rsid w:val="00DA3914"/>
    <w:rsid w:val="00DA48B6"/>
    <w:rsid w:val="00DA59AA"/>
    <w:rsid w:val="00DA6CE8"/>
    <w:rsid w:val="00DA7E68"/>
    <w:rsid w:val="00DB6915"/>
    <w:rsid w:val="00DB7E1E"/>
    <w:rsid w:val="00DC1B78"/>
    <w:rsid w:val="00DC2A2F"/>
    <w:rsid w:val="00DC600B"/>
    <w:rsid w:val="00DD67D0"/>
    <w:rsid w:val="00DE0FAA"/>
    <w:rsid w:val="00DE136D"/>
    <w:rsid w:val="00DE6534"/>
    <w:rsid w:val="00DF4D6C"/>
    <w:rsid w:val="00E01923"/>
    <w:rsid w:val="00E14498"/>
    <w:rsid w:val="00E14FA0"/>
    <w:rsid w:val="00E2397A"/>
    <w:rsid w:val="00E254DB"/>
    <w:rsid w:val="00E300FC"/>
    <w:rsid w:val="00E362DB"/>
    <w:rsid w:val="00E5632B"/>
    <w:rsid w:val="00E70240"/>
    <w:rsid w:val="00E71E18"/>
    <w:rsid w:val="00E71E6B"/>
    <w:rsid w:val="00E81CC5"/>
    <w:rsid w:val="00E85A87"/>
    <w:rsid w:val="00E85B4A"/>
    <w:rsid w:val="00E9528E"/>
    <w:rsid w:val="00EA126C"/>
    <w:rsid w:val="00EA5099"/>
    <w:rsid w:val="00EB45D8"/>
    <w:rsid w:val="00EC1351"/>
    <w:rsid w:val="00EC4CBF"/>
    <w:rsid w:val="00EE2CA8"/>
    <w:rsid w:val="00EE6A57"/>
    <w:rsid w:val="00EF17E8"/>
    <w:rsid w:val="00EF51D9"/>
    <w:rsid w:val="00F130DD"/>
    <w:rsid w:val="00F24884"/>
    <w:rsid w:val="00F476C4"/>
    <w:rsid w:val="00F505E0"/>
    <w:rsid w:val="00F61DF9"/>
    <w:rsid w:val="00F705CE"/>
    <w:rsid w:val="00F72483"/>
    <w:rsid w:val="00F81960"/>
    <w:rsid w:val="00F8769D"/>
    <w:rsid w:val="00F9350C"/>
    <w:rsid w:val="00F94EB5"/>
    <w:rsid w:val="00F95942"/>
    <w:rsid w:val="00F9624D"/>
    <w:rsid w:val="00FA4E43"/>
    <w:rsid w:val="00FB31C1"/>
    <w:rsid w:val="00FB58F2"/>
    <w:rsid w:val="00FB6881"/>
    <w:rsid w:val="00FC6AEA"/>
    <w:rsid w:val="00FD3D13"/>
    <w:rsid w:val="00FE0828"/>
    <w:rsid w:val="00FE55A2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e2452,#2f294b,#2d273d"/>
    </o:shapedefaults>
    <o:shapelayout v:ext="edit">
      <o:idmap v:ext="edit" data="1"/>
    </o:shapelayout>
  </w:shapeDefaults>
  <w:decimalSymbol w:val="."/>
  <w:listSeparator w:val=";"/>
  <w14:docId w14:val="4FBEA84E"/>
  <w15:chartTrackingRefBased/>
  <w15:docId w15:val="{3E217EF7-C430-4D62-B236-020CEC31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31">
    <w:name w:val="heading 3"/>
    <w:basedOn w:val="a1"/>
    <w:link w:val="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Char">
    <w:name w:val="نص ماكرو Char"/>
    <w:basedOn w:val="a2"/>
    <w:link w:val="a5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a6">
    <w:name w:val="Title"/>
    <w:basedOn w:val="a1"/>
    <w:link w:val="Char0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Char0">
    <w:name w:val="العنوان Char"/>
    <w:basedOn w:val="a2"/>
    <w:link w:val="a6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7">
    <w:name w:val="header"/>
    <w:basedOn w:val="a1"/>
    <w:link w:val="Char1"/>
    <w:uiPriority w:val="99"/>
    <w:unhideWhenUsed/>
    <w:rsid w:val="00757803"/>
  </w:style>
  <w:style w:type="character" w:customStyle="1" w:styleId="Char1">
    <w:name w:val="رأس الصفحة Char"/>
    <w:basedOn w:val="a2"/>
    <w:link w:val="a7"/>
    <w:uiPriority w:val="99"/>
    <w:rsid w:val="00757803"/>
  </w:style>
  <w:style w:type="paragraph" w:styleId="a8">
    <w:name w:val="footer"/>
    <w:basedOn w:val="a1"/>
    <w:link w:val="Char2"/>
    <w:uiPriority w:val="99"/>
    <w:unhideWhenUsed/>
    <w:rsid w:val="009F220C"/>
    <w:pPr>
      <w:jc w:val="center"/>
    </w:pPr>
  </w:style>
  <w:style w:type="character" w:customStyle="1" w:styleId="Char2">
    <w:name w:val="تذييل الصفحة Char"/>
    <w:basedOn w:val="a2"/>
    <w:link w:val="a8"/>
    <w:uiPriority w:val="99"/>
    <w:rsid w:val="009F220C"/>
  </w:style>
  <w:style w:type="character" w:styleId="a9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Char">
    <w:name w:val="العنوان 1 Char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عنوان 2 Char"/>
    <w:basedOn w:val="a2"/>
    <w:link w:val="20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a">
    <w:name w:val="Table Grid"/>
    <w:basedOn w:val="a3"/>
    <w:uiPriority w:val="39"/>
    <w:rsid w:val="00F9350C"/>
    <w:pPr>
      <w:contextualSpacing/>
    </w:pPr>
    <w:tblPr/>
  </w:style>
  <w:style w:type="character" w:styleId="ab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Char">
    <w:name w:val="عنوان 4 Char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8Char">
    <w:name w:val="عنوان 8 Char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Char">
    <w:name w:val="عنوان 9 Char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c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ad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e">
    <w:name w:val="Quote"/>
    <w:basedOn w:val="a1"/>
    <w:next w:val="a1"/>
    <w:link w:val="Char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اقتباس Char"/>
    <w:basedOn w:val="a2"/>
    <w:link w:val="ae"/>
    <w:uiPriority w:val="29"/>
    <w:semiHidden/>
    <w:rsid w:val="00316DFF"/>
    <w:rPr>
      <w:i/>
      <w:iCs/>
      <w:color w:val="404040" w:themeColor="text1" w:themeTint="BF"/>
    </w:rPr>
  </w:style>
  <w:style w:type="paragraph" w:styleId="af">
    <w:name w:val="Intense Quote"/>
    <w:basedOn w:val="a1"/>
    <w:next w:val="a1"/>
    <w:link w:val="Char4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Char4">
    <w:name w:val="اقتباس مكثف Char"/>
    <w:basedOn w:val="a2"/>
    <w:link w:val="af"/>
    <w:uiPriority w:val="30"/>
    <w:semiHidden/>
    <w:rsid w:val="00316DFF"/>
    <w:rPr>
      <w:i/>
      <w:iCs/>
      <w:color w:val="4472C4" w:themeColor="accent1"/>
    </w:rPr>
  </w:style>
  <w:style w:type="character" w:styleId="af0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1">
    <w:name w:val="Subtitle"/>
    <w:basedOn w:val="a1"/>
    <w:next w:val="a1"/>
    <w:link w:val="Char5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Char5">
    <w:name w:val="عنوان فرعي Char"/>
    <w:basedOn w:val="a2"/>
    <w:link w:val="af1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2">
    <w:name w:val="Balloon Text"/>
    <w:basedOn w:val="a1"/>
    <w:link w:val="Char6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Char6">
    <w:name w:val="نص في بالون Char"/>
    <w:basedOn w:val="a2"/>
    <w:link w:val="af2"/>
    <w:uiPriority w:val="99"/>
    <w:semiHidden/>
    <w:rsid w:val="00316DFF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Char0">
    <w:name w:val="نص أساسي 3 Char"/>
    <w:basedOn w:val="a2"/>
    <w:link w:val="32"/>
    <w:uiPriority w:val="99"/>
    <w:semiHidden/>
    <w:rsid w:val="00316DFF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2"/>
    <w:link w:val="33"/>
    <w:uiPriority w:val="99"/>
    <w:semiHidden/>
    <w:rsid w:val="00316DFF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4">
    <w:name w:val="annotation text"/>
    <w:basedOn w:val="a1"/>
    <w:link w:val="Char7"/>
    <w:uiPriority w:val="99"/>
    <w:semiHidden/>
    <w:unhideWhenUsed/>
    <w:rsid w:val="00316DFF"/>
    <w:rPr>
      <w:szCs w:val="20"/>
    </w:rPr>
  </w:style>
  <w:style w:type="character" w:customStyle="1" w:styleId="Char7">
    <w:name w:val="نص تعليق Char"/>
    <w:basedOn w:val="a2"/>
    <w:link w:val="af4"/>
    <w:uiPriority w:val="99"/>
    <w:semiHidden/>
    <w:rsid w:val="00316DFF"/>
    <w:rPr>
      <w:szCs w:val="20"/>
    </w:rPr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316DFF"/>
    <w:rPr>
      <w:b/>
      <w:bCs/>
    </w:rPr>
  </w:style>
  <w:style w:type="character" w:customStyle="1" w:styleId="Char8">
    <w:name w:val="موضوع تعليق Char"/>
    <w:basedOn w:val="Char7"/>
    <w:link w:val="af5"/>
    <w:uiPriority w:val="99"/>
    <w:semiHidden/>
    <w:rsid w:val="00316DFF"/>
    <w:rPr>
      <w:b/>
      <w:bCs/>
      <w:szCs w:val="20"/>
    </w:rPr>
  </w:style>
  <w:style w:type="paragraph" w:styleId="af6">
    <w:name w:val="Document Map"/>
    <w:basedOn w:val="a1"/>
    <w:link w:val="Char9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Char9">
    <w:name w:val="خريطة المستند Char"/>
    <w:basedOn w:val="a2"/>
    <w:link w:val="af6"/>
    <w:uiPriority w:val="99"/>
    <w:semiHidden/>
    <w:rsid w:val="00316DFF"/>
    <w:rPr>
      <w:rFonts w:ascii="Segoe UI" w:hAnsi="Segoe UI" w:cs="Segoe UI"/>
      <w:szCs w:val="16"/>
    </w:rPr>
  </w:style>
  <w:style w:type="paragraph" w:styleId="af7">
    <w:name w:val="endnote text"/>
    <w:basedOn w:val="a1"/>
    <w:link w:val="Chara"/>
    <w:uiPriority w:val="99"/>
    <w:semiHidden/>
    <w:unhideWhenUsed/>
    <w:rsid w:val="00316DFF"/>
    <w:rPr>
      <w:szCs w:val="20"/>
    </w:rPr>
  </w:style>
  <w:style w:type="character" w:customStyle="1" w:styleId="Chara">
    <w:name w:val="نص تعليق ختامي Char"/>
    <w:basedOn w:val="a2"/>
    <w:link w:val="af7"/>
    <w:uiPriority w:val="99"/>
    <w:semiHidden/>
    <w:rsid w:val="00316DFF"/>
    <w:rPr>
      <w:szCs w:val="20"/>
    </w:rPr>
  </w:style>
  <w:style w:type="paragraph" w:styleId="af8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b"/>
    <w:uiPriority w:val="99"/>
    <w:semiHidden/>
    <w:unhideWhenUsed/>
    <w:rsid w:val="00316DFF"/>
    <w:rPr>
      <w:szCs w:val="20"/>
    </w:rPr>
  </w:style>
  <w:style w:type="character" w:customStyle="1" w:styleId="Charb">
    <w:name w:val="نص حاشية سفلية Char"/>
    <w:basedOn w:val="a2"/>
    <w:link w:val="af9"/>
    <w:uiPriority w:val="99"/>
    <w:semiHidden/>
    <w:rsid w:val="00316DFF"/>
    <w:rPr>
      <w:szCs w:val="20"/>
    </w:rPr>
  </w:style>
  <w:style w:type="character" w:styleId="HTMLCode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har">
    <w:name w:val="بتنسيق HTML مسبق Char"/>
    <w:basedOn w:val="a2"/>
    <w:link w:val="HTML0"/>
    <w:uiPriority w:val="99"/>
    <w:semiHidden/>
    <w:rsid w:val="00316DFF"/>
    <w:rPr>
      <w:rFonts w:ascii="Consolas" w:hAnsi="Consolas"/>
      <w:szCs w:val="20"/>
    </w:rPr>
  </w:style>
  <w:style w:type="character" w:styleId="HTML1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a">
    <w:name w:val="Plain Text"/>
    <w:basedOn w:val="a1"/>
    <w:link w:val="Charc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Charc">
    <w:name w:val="نص عادي Char"/>
    <w:basedOn w:val="a2"/>
    <w:link w:val="afa"/>
    <w:uiPriority w:val="99"/>
    <w:semiHidden/>
    <w:rsid w:val="00316DFF"/>
    <w:rPr>
      <w:rFonts w:ascii="Consolas" w:hAnsi="Consolas"/>
      <w:szCs w:val="21"/>
    </w:rPr>
  </w:style>
  <w:style w:type="character" w:customStyle="1" w:styleId="7Char">
    <w:name w:val="عنوان 7 Char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b">
    <w:name w:val="Bibliography"/>
    <w:basedOn w:val="a1"/>
    <w:next w:val="a1"/>
    <w:uiPriority w:val="37"/>
    <w:semiHidden/>
    <w:unhideWhenUsed/>
    <w:rsid w:val="002647D3"/>
  </w:style>
  <w:style w:type="paragraph" w:styleId="afc">
    <w:name w:val="Block Text"/>
    <w:basedOn w:val="a1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afd">
    <w:name w:val="Body Text"/>
    <w:basedOn w:val="a1"/>
    <w:link w:val="Chard"/>
    <w:uiPriority w:val="99"/>
    <w:semiHidden/>
    <w:unhideWhenUsed/>
    <w:rsid w:val="002647D3"/>
    <w:pPr>
      <w:spacing w:after="120"/>
    </w:pPr>
  </w:style>
  <w:style w:type="character" w:customStyle="1" w:styleId="Chard">
    <w:name w:val="نص أساسي Char"/>
    <w:basedOn w:val="a2"/>
    <w:link w:val="afd"/>
    <w:uiPriority w:val="99"/>
    <w:semiHidden/>
    <w:rsid w:val="002647D3"/>
  </w:style>
  <w:style w:type="paragraph" w:styleId="21">
    <w:name w:val="Body Text 2"/>
    <w:basedOn w:val="a1"/>
    <w:link w:val="2Char0"/>
    <w:uiPriority w:val="99"/>
    <w:semiHidden/>
    <w:unhideWhenUsed/>
    <w:rsid w:val="002647D3"/>
    <w:pPr>
      <w:spacing w:after="120" w:line="480" w:lineRule="auto"/>
    </w:pPr>
  </w:style>
  <w:style w:type="character" w:customStyle="1" w:styleId="2Char0">
    <w:name w:val="نص أساسي 2 Char"/>
    <w:basedOn w:val="a2"/>
    <w:link w:val="21"/>
    <w:uiPriority w:val="99"/>
    <w:semiHidden/>
    <w:rsid w:val="002647D3"/>
  </w:style>
  <w:style w:type="paragraph" w:styleId="afe">
    <w:name w:val="Body Text First Indent"/>
    <w:basedOn w:val="afd"/>
    <w:link w:val="Chare"/>
    <w:uiPriority w:val="99"/>
    <w:semiHidden/>
    <w:unhideWhenUsed/>
    <w:rsid w:val="002647D3"/>
    <w:pPr>
      <w:spacing w:after="160"/>
      <w:ind w:firstLine="360"/>
    </w:pPr>
  </w:style>
  <w:style w:type="character" w:customStyle="1" w:styleId="Chare">
    <w:name w:val="نص أساسي بمسافة بادئة للسطر الأول Char"/>
    <w:basedOn w:val="Chard"/>
    <w:link w:val="afe"/>
    <w:uiPriority w:val="99"/>
    <w:semiHidden/>
    <w:rsid w:val="002647D3"/>
  </w:style>
  <w:style w:type="paragraph" w:styleId="aff">
    <w:name w:val="Body Text Indent"/>
    <w:basedOn w:val="a1"/>
    <w:link w:val="Charf"/>
    <w:uiPriority w:val="99"/>
    <w:semiHidden/>
    <w:unhideWhenUsed/>
    <w:rsid w:val="002647D3"/>
    <w:pPr>
      <w:spacing w:after="120"/>
      <w:ind w:left="360"/>
    </w:pPr>
  </w:style>
  <w:style w:type="character" w:customStyle="1" w:styleId="Charf">
    <w:name w:val="نص أساسي بمسافة بادئة Char"/>
    <w:basedOn w:val="a2"/>
    <w:link w:val="aff"/>
    <w:uiPriority w:val="99"/>
    <w:semiHidden/>
    <w:rsid w:val="002647D3"/>
  </w:style>
  <w:style w:type="paragraph" w:styleId="22">
    <w:name w:val="Body Text First Indent 2"/>
    <w:basedOn w:val="aff"/>
    <w:link w:val="2Char1"/>
    <w:uiPriority w:val="99"/>
    <w:semiHidden/>
    <w:unhideWhenUsed/>
    <w:rsid w:val="002647D3"/>
    <w:pPr>
      <w:spacing w:after="160"/>
      <w:ind w:firstLine="360"/>
    </w:pPr>
  </w:style>
  <w:style w:type="character" w:customStyle="1" w:styleId="2Char1">
    <w:name w:val="نص أساسي بمسافة بادئة للسطر الأول 2 Char"/>
    <w:basedOn w:val="Charf"/>
    <w:link w:val="22"/>
    <w:uiPriority w:val="99"/>
    <w:semiHidden/>
    <w:rsid w:val="002647D3"/>
  </w:style>
  <w:style w:type="paragraph" w:styleId="23">
    <w:name w:val="Body Text Indent 2"/>
    <w:basedOn w:val="a1"/>
    <w:link w:val="2Char2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Char2">
    <w:name w:val="نص أساسي بمسافة بادئة 2 Char"/>
    <w:basedOn w:val="a2"/>
    <w:link w:val="23"/>
    <w:uiPriority w:val="99"/>
    <w:semiHidden/>
    <w:rsid w:val="002647D3"/>
  </w:style>
  <w:style w:type="paragraph" w:styleId="aff0">
    <w:name w:val="Closing"/>
    <w:basedOn w:val="a1"/>
    <w:link w:val="Charf0"/>
    <w:uiPriority w:val="99"/>
    <w:semiHidden/>
    <w:unhideWhenUsed/>
    <w:rsid w:val="002647D3"/>
    <w:pPr>
      <w:ind w:left="4320"/>
    </w:pPr>
  </w:style>
  <w:style w:type="character" w:customStyle="1" w:styleId="Charf0">
    <w:name w:val="خاتمة Char"/>
    <w:basedOn w:val="a2"/>
    <w:link w:val="aff0"/>
    <w:uiPriority w:val="99"/>
    <w:semiHidden/>
    <w:rsid w:val="002647D3"/>
  </w:style>
  <w:style w:type="table" w:styleId="a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5">
    <w:name w:val="Date"/>
    <w:basedOn w:val="a1"/>
    <w:next w:val="a1"/>
    <w:link w:val="Charf1"/>
    <w:uiPriority w:val="99"/>
    <w:semiHidden/>
    <w:unhideWhenUsed/>
    <w:rsid w:val="002647D3"/>
  </w:style>
  <w:style w:type="character" w:customStyle="1" w:styleId="Charf1">
    <w:name w:val="تاريخ Char"/>
    <w:basedOn w:val="a2"/>
    <w:link w:val="aff5"/>
    <w:uiPriority w:val="99"/>
    <w:semiHidden/>
    <w:rsid w:val="002647D3"/>
  </w:style>
  <w:style w:type="paragraph" w:styleId="aff6">
    <w:name w:val="E-mail Signature"/>
    <w:basedOn w:val="a1"/>
    <w:link w:val="Charf2"/>
    <w:uiPriority w:val="99"/>
    <w:semiHidden/>
    <w:unhideWhenUsed/>
    <w:rsid w:val="002647D3"/>
  </w:style>
  <w:style w:type="character" w:customStyle="1" w:styleId="Charf2">
    <w:name w:val="توقيع البريد الإلكتروني Char"/>
    <w:basedOn w:val="a2"/>
    <w:link w:val="aff6"/>
    <w:uiPriority w:val="99"/>
    <w:semiHidden/>
    <w:rsid w:val="002647D3"/>
  </w:style>
  <w:style w:type="character" w:styleId="aff7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8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affa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0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4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عنوان 5 Char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عنوان 6 Char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2">
    <w:name w:val="HTML Acronym"/>
    <w:basedOn w:val="a2"/>
    <w:uiPriority w:val="99"/>
    <w:semiHidden/>
    <w:unhideWhenUsed/>
    <w:rsid w:val="002647D3"/>
  </w:style>
  <w:style w:type="paragraph" w:styleId="HTML3">
    <w:name w:val="HTML Address"/>
    <w:basedOn w:val="a1"/>
    <w:link w:val="HTMLChar0"/>
    <w:uiPriority w:val="99"/>
    <w:semiHidden/>
    <w:unhideWhenUsed/>
    <w:rsid w:val="002647D3"/>
    <w:rPr>
      <w:i/>
      <w:iCs/>
    </w:rPr>
  </w:style>
  <w:style w:type="character" w:customStyle="1" w:styleId="HTMLChar0">
    <w:name w:val="عنوان HTML Char"/>
    <w:basedOn w:val="a2"/>
    <w:link w:val="HTML3"/>
    <w:uiPriority w:val="99"/>
    <w:semiHidden/>
    <w:rsid w:val="002647D3"/>
    <w:rPr>
      <w:i/>
      <w:iCs/>
    </w:rPr>
  </w:style>
  <w:style w:type="character" w:styleId="HTML4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5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2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b">
    <w:name w:val="index heading"/>
    <w:basedOn w:val="a1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c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d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647D3"/>
  </w:style>
  <w:style w:type="paragraph" w:styleId="afff1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5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3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11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7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5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3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رأس رسالة Char"/>
    <w:basedOn w:val="a2"/>
    <w:link w:val="afff4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 Spacing"/>
    <w:uiPriority w:val="1"/>
    <w:semiHidden/>
    <w:unhideWhenUsed/>
    <w:qFormat/>
    <w:rsid w:val="002647D3"/>
  </w:style>
  <w:style w:type="paragraph" w:styleId="afff6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8">
    <w:name w:val="Note Heading"/>
    <w:basedOn w:val="a1"/>
    <w:next w:val="a1"/>
    <w:link w:val="Charf4"/>
    <w:uiPriority w:val="99"/>
    <w:semiHidden/>
    <w:unhideWhenUsed/>
    <w:rsid w:val="002647D3"/>
  </w:style>
  <w:style w:type="character" w:customStyle="1" w:styleId="Charf4">
    <w:name w:val="عنوان ملاحظة Char"/>
    <w:basedOn w:val="a2"/>
    <w:link w:val="afff8"/>
    <w:uiPriority w:val="99"/>
    <w:semiHidden/>
    <w:rsid w:val="002647D3"/>
  </w:style>
  <w:style w:type="character" w:styleId="afff9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Salutation"/>
    <w:basedOn w:val="a1"/>
    <w:next w:val="a1"/>
    <w:link w:val="Charf5"/>
    <w:uiPriority w:val="99"/>
    <w:semiHidden/>
    <w:unhideWhenUsed/>
    <w:rsid w:val="002647D3"/>
  </w:style>
  <w:style w:type="character" w:customStyle="1" w:styleId="Charf5">
    <w:name w:val="تحية Char"/>
    <w:basedOn w:val="a2"/>
    <w:link w:val="afffa"/>
    <w:uiPriority w:val="99"/>
    <w:semiHidden/>
    <w:rsid w:val="002647D3"/>
  </w:style>
  <w:style w:type="paragraph" w:styleId="afffb">
    <w:name w:val="Signature"/>
    <w:basedOn w:val="a1"/>
    <w:link w:val="Charf6"/>
    <w:uiPriority w:val="99"/>
    <w:semiHidden/>
    <w:unhideWhenUsed/>
    <w:rsid w:val="002647D3"/>
    <w:pPr>
      <w:ind w:left="4320"/>
    </w:pPr>
  </w:style>
  <w:style w:type="character" w:customStyle="1" w:styleId="Charf6">
    <w:name w:val="توقيع Char"/>
    <w:basedOn w:val="a2"/>
    <w:link w:val="afffb"/>
    <w:uiPriority w:val="99"/>
    <w:semiHidden/>
    <w:rsid w:val="002647D3"/>
  </w:style>
  <w:style w:type="character" w:styleId="afffc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d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0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1">
    <w:name w:val="table of figures"/>
    <w:basedOn w:val="a1"/>
    <w:next w:val="a1"/>
    <w:uiPriority w:val="99"/>
    <w:semiHidden/>
    <w:unhideWhenUsed/>
    <w:rsid w:val="002647D3"/>
  </w:style>
  <w:style w:type="table" w:styleId="affff2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b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a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4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4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2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0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affff5">
    <w:name w:val="Unresolved Mention"/>
    <w:basedOn w:val="a2"/>
    <w:uiPriority w:val="99"/>
    <w:semiHidden/>
    <w:unhideWhenUsed/>
    <w:rsid w:val="00191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eemalmasri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.facebook.com/EFEJ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brahim-almasri-473b1b1ab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sc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A995349004D9F82743FD03382B7F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B8398FC-E2A0-4DC3-A181-06A3A66E40E3}"/>
      </w:docPartPr>
      <w:docPartBody>
        <w:p w:rsidR="007542A5" w:rsidRDefault="005D038F" w:rsidP="005D038F">
          <w:pPr>
            <w:pStyle w:val="C8AA995349004D9F82743FD03382B7F8"/>
          </w:pPr>
          <w:r w:rsidRPr="00CF1A49">
            <w:t>Email</w:t>
          </w:r>
        </w:p>
      </w:docPartBody>
    </w:docPart>
    <w:docPart>
      <w:docPartPr>
        <w:name w:val="0E8C5C41D0C04275A793911EF19E4B6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CC886ED-7062-44BA-BD49-FDCCE7742154}"/>
      </w:docPartPr>
      <w:docPartBody>
        <w:p w:rsidR="007542A5" w:rsidRDefault="005D038F" w:rsidP="005D038F">
          <w:pPr>
            <w:pStyle w:val="0E8C5C41D0C04275A793911EF19E4B6A"/>
          </w:pPr>
          <w:r w:rsidRPr="00CF1A49">
            <w:t>Education</w:t>
          </w:r>
        </w:p>
      </w:docPartBody>
    </w:docPart>
    <w:docPart>
      <w:docPartPr>
        <w:name w:val="406B5EEF51954993B8AF7325E2BE5BA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E719589-EAB6-4AFB-BBE7-7400A06B8AE2}"/>
      </w:docPartPr>
      <w:docPartBody>
        <w:p w:rsidR="007542A5" w:rsidRDefault="005D038F" w:rsidP="005D038F">
          <w:pPr>
            <w:pStyle w:val="406B5EEF51954993B8AF7325E2BE5BA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BE"/>
    <w:rsid w:val="000A2AF1"/>
    <w:rsid w:val="000D6E58"/>
    <w:rsid w:val="001009ED"/>
    <w:rsid w:val="001912FD"/>
    <w:rsid w:val="001C78BE"/>
    <w:rsid w:val="00275DFF"/>
    <w:rsid w:val="002E1311"/>
    <w:rsid w:val="00375945"/>
    <w:rsid w:val="003B7D01"/>
    <w:rsid w:val="003F1084"/>
    <w:rsid w:val="0046069D"/>
    <w:rsid w:val="004B3612"/>
    <w:rsid w:val="004E1397"/>
    <w:rsid w:val="00522C4C"/>
    <w:rsid w:val="00531F66"/>
    <w:rsid w:val="0057514B"/>
    <w:rsid w:val="005D038F"/>
    <w:rsid w:val="005D6C78"/>
    <w:rsid w:val="005E3201"/>
    <w:rsid w:val="00620420"/>
    <w:rsid w:val="006216F6"/>
    <w:rsid w:val="006761A2"/>
    <w:rsid w:val="007542A5"/>
    <w:rsid w:val="00782187"/>
    <w:rsid w:val="007D239B"/>
    <w:rsid w:val="007D3F3E"/>
    <w:rsid w:val="00814B4A"/>
    <w:rsid w:val="00845D05"/>
    <w:rsid w:val="00875E0A"/>
    <w:rsid w:val="008F0007"/>
    <w:rsid w:val="00BC5540"/>
    <w:rsid w:val="00BE5851"/>
    <w:rsid w:val="00BE593D"/>
    <w:rsid w:val="00BF5A9D"/>
    <w:rsid w:val="00CF37D0"/>
    <w:rsid w:val="00D0701C"/>
    <w:rsid w:val="00D847D5"/>
    <w:rsid w:val="00D871BE"/>
    <w:rsid w:val="00DA5241"/>
    <w:rsid w:val="00DF6E3A"/>
    <w:rsid w:val="00E0338A"/>
    <w:rsid w:val="00E44356"/>
    <w:rsid w:val="00E81BF1"/>
    <w:rsid w:val="00ED47C2"/>
    <w:rsid w:val="00EE3A93"/>
    <w:rsid w:val="00F0753C"/>
    <w:rsid w:val="00F1772F"/>
    <w:rsid w:val="00F656D7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character" w:styleId="a4">
    <w:name w:val="Subtle Reference"/>
    <w:basedOn w:val="a0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8AA995349004D9F82743FD03382B7F8">
    <w:name w:val="C8AA995349004D9F82743FD03382B7F8"/>
    <w:rsid w:val="005D038F"/>
    <w:rPr>
      <w:lang w:val="en-GB" w:eastAsia="en-GB"/>
    </w:rPr>
  </w:style>
  <w:style w:type="paragraph" w:customStyle="1" w:styleId="0E8C5C41D0C04275A793911EF19E4B6A">
    <w:name w:val="0E8C5C41D0C04275A793911EF19E4B6A"/>
    <w:rsid w:val="005D038F"/>
    <w:rPr>
      <w:lang w:val="en-GB" w:eastAsia="en-GB"/>
    </w:rPr>
  </w:style>
  <w:style w:type="paragraph" w:customStyle="1" w:styleId="406B5EEF51954993B8AF7325E2BE5BAA">
    <w:name w:val="406B5EEF51954993B8AF7325E2BE5BAA"/>
    <w:rsid w:val="005D038F"/>
    <w:rPr>
      <w:lang w:val="en-GB" w:eastAsia="en-GB"/>
    </w:rPr>
  </w:style>
  <w:style w:type="paragraph" w:customStyle="1" w:styleId="51B17D5F0B2E464A8A07F1A959E681C1">
    <w:name w:val="51B17D5F0B2E464A8A07F1A959E681C1"/>
    <w:rsid w:val="00531F66"/>
    <w:rPr>
      <w:lang w:val="en-GB" w:eastAsia="en-GB"/>
    </w:rPr>
  </w:style>
  <w:style w:type="paragraph" w:customStyle="1" w:styleId="A196C3723780495EA77369B3894778CE">
    <w:name w:val="A196C3723780495EA77369B3894778CE"/>
    <w:rsid w:val="00531F66"/>
    <w:rPr>
      <w:lang w:val="en-GB" w:eastAsia="en-GB"/>
    </w:rPr>
  </w:style>
  <w:style w:type="paragraph" w:customStyle="1" w:styleId="CD5E7E6C0BEF403D8901FE3A52D956FE">
    <w:name w:val="CD5E7E6C0BEF403D8901FE3A52D956FE"/>
    <w:rsid w:val="00531F66"/>
    <w:rPr>
      <w:lang w:val="en-GB" w:eastAsia="en-GB"/>
    </w:rPr>
  </w:style>
  <w:style w:type="paragraph" w:customStyle="1" w:styleId="C4CBD5F6A06F41DE866A07224C027843">
    <w:name w:val="C4CBD5F6A06F41DE866A07224C027843"/>
    <w:rsid w:val="00531F66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56B7-B57E-47C1-9082-808CDD98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500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ebsco</dc:creator>
  <cp:keywords/>
  <dc:description/>
  <cp:lastModifiedBy>ibraheem almasri</cp:lastModifiedBy>
  <cp:revision>82</cp:revision>
  <cp:lastPrinted>2021-06-24T06:48:00Z</cp:lastPrinted>
  <dcterms:created xsi:type="dcterms:W3CDTF">2019-10-24T07:43:00Z</dcterms:created>
  <dcterms:modified xsi:type="dcterms:W3CDTF">2021-06-24T06:49:00Z</dcterms:modified>
  <cp:category/>
</cp:coreProperties>
</file>